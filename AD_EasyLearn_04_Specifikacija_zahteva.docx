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1FFE" w14:textId="77777777" w:rsidR="003372D3" w:rsidRPr="003372D3" w:rsidRDefault="007E00C0" w:rsidP="007E00C0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7B120D">
        <w:rPr>
          <w:lang w:val="sr-Latn-CS"/>
        </w:rPr>
        <w:t>EasyLearn</w:t>
      </w:r>
    </w:p>
    <w:p w14:paraId="6FB34B4E" w14:textId="77777777" w:rsidR="003372D3" w:rsidRPr="003372D3" w:rsidRDefault="007E00C0" w:rsidP="007E00C0">
      <w:pPr>
        <w:pStyle w:val="Title"/>
        <w:jc w:val="right"/>
        <w:rPr>
          <w:lang w:val="sr-Latn-CS"/>
        </w:rPr>
      </w:pPr>
      <w:r>
        <w:rPr>
          <w:lang w:val="sr-Latn-CS"/>
        </w:rPr>
        <w:t>W</w:t>
      </w:r>
      <w:r w:rsidRPr="007B120D">
        <w:rPr>
          <w:lang w:val="sr-Latn-CS"/>
        </w:rPr>
        <w:t>eb</w:t>
      </w:r>
      <w:r>
        <w:rPr>
          <w:lang w:val="sr-Latn-CS"/>
        </w:rPr>
        <w:t xml:space="preserve"> </w:t>
      </w:r>
      <w:r w:rsidRPr="007B120D">
        <w:rPr>
          <w:lang w:val="sr-Latn-CS"/>
        </w:rPr>
        <w:t>aplikacija za online privatne časove</w:t>
      </w:r>
    </w:p>
    <w:p w14:paraId="4C5CEF3D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2452D366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1884BA89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36F4E260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6B9D5716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E22DB82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53C3A821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A4BCF15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954560E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337659D6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E613F3B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09BEE40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415D0D5" w14:textId="77777777" w:rsidR="003372D3" w:rsidRPr="003372D3" w:rsidRDefault="007E00C0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17</w:t>
            </w:r>
            <w:r w:rsidR="003372D3">
              <w:rPr>
                <w:lang w:val="sr-Latn-CS"/>
              </w:rPr>
              <w:t>.</w:t>
            </w:r>
            <w:r>
              <w:rPr>
                <w:lang w:val="sr-Latn-CS"/>
              </w:rPr>
              <w:t>11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21</w:t>
            </w:r>
          </w:p>
        </w:tc>
        <w:tc>
          <w:tcPr>
            <w:tcW w:w="1152" w:type="dxa"/>
          </w:tcPr>
          <w:p w14:paraId="23F942DD" w14:textId="77777777" w:rsidR="003372D3" w:rsidRPr="003372D3" w:rsidRDefault="007E00C0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2C86D6B4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4BE776A1" w14:textId="77777777" w:rsidR="003372D3" w:rsidRPr="003372D3" w:rsidRDefault="007E00C0" w:rsidP="007E00C0">
            <w:pPr>
              <w:pStyle w:val="Tabletext"/>
              <w:tabs>
                <w:tab w:val="center" w:pos="1044"/>
              </w:tabs>
              <w:rPr>
                <w:lang w:val="sr-Latn-CS"/>
              </w:rPr>
            </w:pPr>
            <w:r>
              <w:rPr>
                <w:lang w:val="sr-Latn-CS"/>
              </w:rPr>
              <w:t>Alen Dolićanin</w:t>
            </w:r>
            <w:r>
              <w:rPr>
                <w:lang w:val="sr-Latn-CS"/>
              </w:rPr>
              <w:tab/>
            </w:r>
          </w:p>
        </w:tc>
      </w:tr>
      <w:tr w:rsidR="003372D3" w:rsidRPr="003372D3" w14:paraId="73971A1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B3E4C02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FF6F1C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FA5F4F2" w14:textId="77777777"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CB2D4B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396E927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6CFD0D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D8AEF9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617466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5F3EA41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3522E71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1F674D7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6ED351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51BB80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36F051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17087636" w14:textId="77777777" w:rsidR="00206E1F" w:rsidRPr="003372D3" w:rsidRDefault="00206E1F">
      <w:pPr>
        <w:rPr>
          <w:lang w:val="sr-Latn-CS"/>
        </w:rPr>
      </w:pPr>
    </w:p>
    <w:p w14:paraId="3AABBE13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69A7AB2D" w14:textId="77777777" w:rsidR="00E27813" w:rsidRPr="00BA5A0D" w:rsidRDefault="00206E1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E27813" w:rsidRPr="002E5907">
        <w:rPr>
          <w:noProof/>
          <w:lang w:val="sr-Latn-CS"/>
        </w:rPr>
        <w:t>1.</w:t>
      </w:r>
      <w:r w:rsidR="00E27813"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="00E27813" w:rsidRPr="002E5907">
        <w:rPr>
          <w:noProof/>
          <w:lang w:val="sr-Latn-CS"/>
        </w:rPr>
        <w:t>Cilj dokumenta</w:t>
      </w:r>
      <w:r w:rsidR="00E27813">
        <w:rPr>
          <w:noProof/>
        </w:rPr>
        <w:tab/>
      </w:r>
      <w:r w:rsidR="00E27813">
        <w:rPr>
          <w:noProof/>
        </w:rPr>
        <w:fldChar w:fldCharType="begin"/>
      </w:r>
      <w:r w:rsidR="00E27813">
        <w:rPr>
          <w:noProof/>
        </w:rPr>
        <w:instrText xml:space="preserve"> PAGEREF _Toc89384591 \h </w:instrText>
      </w:r>
      <w:r w:rsidR="00E27813">
        <w:rPr>
          <w:noProof/>
        </w:rPr>
      </w:r>
      <w:r w:rsidR="00E27813">
        <w:rPr>
          <w:noProof/>
        </w:rPr>
        <w:fldChar w:fldCharType="separate"/>
      </w:r>
      <w:r w:rsidR="00E27813">
        <w:rPr>
          <w:noProof/>
        </w:rPr>
        <w:t>4</w:t>
      </w:r>
      <w:r w:rsidR="00E27813">
        <w:rPr>
          <w:noProof/>
        </w:rPr>
        <w:fldChar w:fldCharType="end"/>
      </w:r>
    </w:p>
    <w:p w14:paraId="605EDA1A" w14:textId="77777777" w:rsidR="00E27813" w:rsidRPr="00BA5A0D" w:rsidRDefault="00E2781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2.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E201D8" w14:textId="77777777" w:rsidR="00E27813" w:rsidRPr="00BA5A0D" w:rsidRDefault="00E2781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3.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6D929C" w14:textId="77777777" w:rsidR="00E27813" w:rsidRPr="00BA5A0D" w:rsidRDefault="00E2781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4.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9E4E06" w14:textId="77777777" w:rsidR="00E27813" w:rsidRPr="00BA5A0D" w:rsidRDefault="00E2781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5.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2436D6" w14:textId="77777777" w:rsidR="00E27813" w:rsidRPr="00BA5A0D" w:rsidRDefault="00E2781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5.1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Posetilac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5896EC" w14:textId="77777777" w:rsidR="00E27813" w:rsidRPr="00BA5A0D" w:rsidRDefault="00E2781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5.2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Predavač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A293DC" w14:textId="77777777" w:rsidR="00E27813" w:rsidRPr="00BA5A0D" w:rsidRDefault="00E2781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5.3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Učenik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0F1445" w14:textId="77777777" w:rsidR="00E27813" w:rsidRPr="00BA5A0D" w:rsidRDefault="00E2781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5.4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89817F" w14:textId="77777777" w:rsidR="00E27813" w:rsidRPr="00BA5A0D" w:rsidRDefault="00E2781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6.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39AFB1" w14:textId="77777777" w:rsidR="00E27813" w:rsidRPr="00BA5A0D" w:rsidRDefault="00E2781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6.1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Pregled kontakt stranice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15E8E1" w14:textId="77777777" w:rsidR="00E27813" w:rsidRPr="00BA5A0D" w:rsidRDefault="00E2781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6.2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Pregled liste predmeta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93AF78" w14:textId="77777777" w:rsidR="00E27813" w:rsidRPr="00BA5A0D" w:rsidRDefault="00E2781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6.3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Pregled liste predavača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BF5D1F" w14:textId="77777777" w:rsidR="00E27813" w:rsidRPr="00BA5A0D" w:rsidRDefault="00E2781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6.4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Pregled za najčešće postavljenja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642F87" w14:textId="77777777" w:rsidR="00E27813" w:rsidRPr="00BA5A0D" w:rsidRDefault="00E2781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6.5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Pregled najpopularnijih predmeta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D80098A" w14:textId="77777777" w:rsidR="00E27813" w:rsidRPr="00BA5A0D" w:rsidRDefault="00E2781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6.6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Unos podataka o sebi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FAAF26" w14:textId="77777777" w:rsidR="00E27813" w:rsidRPr="00BA5A0D" w:rsidRDefault="00E2781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6.7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Postavljanje profilne slike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1E319A" w14:textId="77777777" w:rsidR="00E27813" w:rsidRPr="00BA5A0D" w:rsidRDefault="00E2781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6.8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Promena biografije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861B0E5" w14:textId="77777777" w:rsidR="00E27813" w:rsidRPr="00BA5A0D" w:rsidRDefault="00E2781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6.9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Dodavanje predmeta na kojima će držati privatne časove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6CC13C3" w14:textId="77777777" w:rsidR="00E27813" w:rsidRPr="00BA5A0D" w:rsidRDefault="00E27813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6.10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Menjanje predmeta na kojima će držati privatne časove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E1F0020" w14:textId="77777777" w:rsidR="00E27813" w:rsidRPr="00BA5A0D" w:rsidRDefault="00E27813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6.11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Dodavanje cene i trajanje jednog časa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548EC3" w14:textId="77777777" w:rsidR="00E27813" w:rsidRPr="00BA5A0D" w:rsidRDefault="00E27813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6.12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Menjanje cene i trajanje jednog časa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4F59F17" w14:textId="77777777" w:rsidR="00E27813" w:rsidRPr="00BA5A0D" w:rsidRDefault="00E27813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6.13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Prikaz kalendara o unapred zakazanim privatnim časovima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DE4FD70" w14:textId="77777777" w:rsidR="00E27813" w:rsidRPr="00BA5A0D" w:rsidRDefault="00E27813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6.14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Ocenjivanje i komentarisanje predavača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4DB817C" w14:textId="77777777" w:rsidR="00E27813" w:rsidRPr="00BA5A0D" w:rsidRDefault="00E27813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6.15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Biranje predmeta za privatan čas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4035D0B" w14:textId="77777777" w:rsidR="00E27813" w:rsidRPr="00BA5A0D" w:rsidRDefault="00E27813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6.16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Biranje predavača za privatan čas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0155786" w14:textId="77777777" w:rsidR="00E27813" w:rsidRPr="00BA5A0D" w:rsidRDefault="00E27813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6.17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Komunikacija (zakazivanje) privatnog časa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DCB7210" w14:textId="77777777" w:rsidR="00E27813" w:rsidRPr="00BA5A0D" w:rsidRDefault="00E27813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6.18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BA"/>
        </w:rPr>
        <w:t>Odobravanje registracije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0E3CD78" w14:textId="77777777" w:rsidR="00E27813" w:rsidRPr="00BA5A0D" w:rsidRDefault="00E27813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6.19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BA"/>
        </w:rPr>
        <w:t>Odbijanje registracije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E4E3F99" w14:textId="77777777" w:rsidR="00E27813" w:rsidRPr="00BA5A0D" w:rsidRDefault="00E27813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6.20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 xml:space="preserve">Ažuriranje podataka o </w:t>
      </w:r>
      <w:r w:rsidRPr="002E5907">
        <w:rPr>
          <w:noProof/>
          <w:lang w:val="sr-Latn-BA"/>
        </w:rPr>
        <w:t>korisniku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AEAA39B" w14:textId="77777777" w:rsidR="00E27813" w:rsidRPr="00BA5A0D" w:rsidRDefault="00E27813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6.21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Brisanje postojeće</w:t>
      </w:r>
      <w:r w:rsidRPr="002E5907">
        <w:rPr>
          <w:noProof/>
          <w:lang w:val="sr-Latn-BA"/>
        </w:rPr>
        <w:t>g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6932EAC" w14:textId="77777777" w:rsidR="00E27813" w:rsidRPr="00BA5A0D" w:rsidRDefault="00E2781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7.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772739F" w14:textId="77777777" w:rsidR="00E27813" w:rsidRPr="00BA5A0D" w:rsidRDefault="00E2781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7.1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CCA6D42" w14:textId="77777777" w:rsidR="00E27813" w:rsidRPr="00BA5A0D" w:rsidRDefault="00E2781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7.2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CCE564B" w14:textId="77777777" w:rsidR="00E27813" w:rsidRPr="00BA5A0D" w:rsidRDefault="00E2781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7.3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2D14281" w14:textId="77777777" w:rsidR="00E27813" w:rsidRPr="00BA5A0D" w:rsidRDefault="00E2781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7.4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0F11EBD" w14:textId="77777777" w:rsidR="00E27813" w:rsidRPr="00BA5A0D" w:rsidRDefault="00E2781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7.5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D350442" w14:textId="77777777" w:rsidR="00E27813" w:rsidRPr="00BA5A0D" w:rsidRDefault="00E2781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2E5907">
        <w:rPr>
          <w:noProof/>
          <w:lang w:val="sr-Latn-CS"/>
        </w:rPr>
        <w:t>7.6</w:t>
      </w:r>
      <w:r w:rsidRPr="00BA5A0D">
        <w:rPr>
          <w:rFonts w:ascii="Calibri" w:hAnsi="Calibri"/>
          <w:noProof/>
          <w:sz w:val="22"/>
          <w:szCs w:val="22"/>
          <w:lang w:eastAsia="en-US"/>
        </w:rPr>
        <w:tab/>
      </w:r>
      <w:r w:rsidRPr="002E5907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5F162BE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4865FC26" w14:textId="77777777" w:rsidR="00206E1F" w:rsidRPr="003372D3" w:rsidRDefault="003372D3">
      <w:pPr>
        <w:pStyle w:val="Heading1"/>
        <w:rPr>
          <w:lang w:val="sr-Latn-CS"/>
        </w:rPr>
      </w:pPr>
      <w:bookmarkStart w:id="0" w:name="_Toc893845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0B8711A7" w14:textId="77777777" w:rsidR="00206E1F" w:rsidRPr="003372D3" w:rsidRDefault="00B849B5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bookmarkStart w:id="1" w:name="_Hlk85896015"/>
      <w:r w:rsidR="007E00C0">
        <w:rPr>
          <w:lang w:val="sr-Latn-CS"/>
        </w:rPr>
        <w:t xml:space="preserve"> </w:t>
      </w:r>
      <w:r w:rsidR="007E00C0" w:rsidRPr="00B75B98">
        <w:rPr>
          <w:lang w:val="sr-Latn-CS"/>
        </w:rPr>
        <w:t>EasyLearn</w:t>
      </w:r>
      <w:bookmarkEnd w:id="1"/>
      <w:r w:rsidR="007E00C0">
        <w:rPr>
          <w:lang w:val="sr-Latn-CS"/>
        </w:rPr>
        <w:t xml:space="preserve"> w</w:t>
      </w:r>
      <w:r w:rsidR="007E00C0" w:rsidRPr="00B75B98">
        <w:rPr>
          <w:lang w:val="sr-Latn-CS"/>
        </w:rPr>
        <w:t>eb</w:t>
      </w:r>
      <w:r w:rsidR="007E00C0">
        <w:rPr>
          <w:lang w:val="sr-Latn-CS"/>
        </w:rPr>
        <w:t xml:space="preserve"> </w:t>
      </w:r>
      <w:r w:rsidR="007E00C0" w:rsidRPr="00B75B98">
        <w:rPr>
          <w:lang w:val="sr-Latn-CS"/>
        </w:rPr>
        <w:t>aplikacij</w:t>
      </w:r>
      <w:r w:rsidR="007E00C0">
        <w:rPr>
          <w:lang w:val="sr-Latn-CS"/>
        </w:rPr>
        <w:t>e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14:paraId="57BCF0F5" w14:textId="77777777" w:rsidR="00206E1F" w:rsidRPr="003372D3" w:rsidRDefault="003372D3">
      <w:pPr>
        <w:pStyle w:val="Heading1"/>
        <w:rPr>
          <w:lang w:val="sr-Latn-CS"/>
        </w:rPr>
      </w:pPr>
      <w:bookmarkStart w:id="2" w:name="_Toc893845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14:paraId="0674D72D" w14:textId="77777777" w:rsidR="00DE518F" w:rsidRDefault="00B849B5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Dokument se odnosi na </w:t>
      </w:r>
      <w:r w:rsidR="008C6E53" w:rsidRPr="00B75B98">
        <w:rPr>
          <w:lang w:val="sr-Latn-CS"/>
        </w:rPr>
        <w:t>EasyLearn</w:t>
      </w:r>
      <w:r w:rsidR="008C6E53">
        <w:rPr>
          <w:lang w:val="sr-Latn-CS"/>
        </w:rPr>
        <w:t xml:space="preserve"> w</w:t>
      </w:r>
      <w:r w:rsidR="008C6E53" w:rsidRPr="00B75B98">
        <w:rPr>
          <w:lang w:val="sr-Latn-CS"/>
        </w:rPr>
        <w:t>eb</w:t>
      </w:r>
      <w:r w:rsidR="008C6E53">
        <w:rPr>
          <w:lang w:val="sr-Latn-CS"/>
        </w:rPr>
        <w:t xml:space="preserve"> </w:t>
      </w:r>
      <w:r w:rsidR="008C6E53" w:rsidRPr="00B75B98">
        <w:rPr>
          <w:lang w:val="sr-Latn-CS"/>
        </w:rPr>
        <w:t>aplikacij</w:t>
      </w:r>
      <w:r w:rsidR="008C6E53">
        <w:rPr>
          <w:lang w:val="sr-Latn-CS"/>
        </w:rPr>
        <w:t xml:space="preserve">u </w:t>
      </w:r>
      <w:r>
        <w:rPr>
          <w:lang w:val="sr-Latn-CS"/>
        </w:rPr>
        <w:t>koj</w:t>
      </w:r>
      <w:r w:rsidR="008C6E53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8C6E53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8C6E53">
        <w:rPr>
          <w:lang w:val="sr-Latn-CS"/>
        </w:rPr>
        <w:t>AD</w:t>
      </w:r>
      <w:r>
        <w:rPr>
          <w:lang w:val="sr-Latn-CS"/>
        </w:rPr>
        <w:t>Team-a.</w:t>
      </w:r>
      <w:r w:rsidR="008C6E53">
        <w:rPr>
          <w:lang w:val="sr-Latn-CS"/>
        </w:rPr>
        <w:t xml:space="preserve"> </w:t>
      </w:r>
      <w:r w:rsidR="008C6E53" w:rsidRPr="00B75B98">
        <w:rPr>
          <w:lang w:val="sr-Latn-CS"/>
        </w:rPr>
        <w:t>EasyLearn</w:t>
      </w:r>
      <w:r w:rsidR="008C6E53">
        <w:rPr>
          <w:lang w:val="sr-Latn-CS"/>
        </w:rPr>
        <w:t xml:space="preserve"> predstavlja naziv za w</w:t>
      </w:r>
      <w:r w:rsidR="008C6E53" w:rsidRPr="00B75B98">
        <w:rPr>
          <w:lang w:val="sr-Latn-CS"/>
        </w:rPr>
        <w:t>eb</w:t>
      </w:r>
      <w:r w:rsidR="008C6E53">
        <w:rPr>
          <w:lang w:val="sr-Latn-CS"/>
        </w:rPr>
        <w:t xml:space="preserve"> </w:t>
      </w:r>
      <w:r w:rsidR="008C6E53" w:rsidRPr="00B75B98">
        <w:rPr>
          <w:lang w:val="sr-Latn-CS"/>
        </w:rPr>
        <w:t>aplikacij</w:t>
      </w:r>
      <w:r w:rsidR="008C6E53">
        <w:rPr>
          <w:lang w:val="sr-Latn-CS"/>
        </w:rPr>
        <w:t>u</w:t>
      </w:r>
      <w:r w:rsidR="008C6E53" w:rsidRPr="00B75B98">
        <w:rPr>
          <w:lang w:val="sr-Latn-CS"/>
        </w:rPr>
        <w:t xml:space="preserve"> za </w:t>
      </w:r>
      <w:bookmarkStart w:id="3" w:name="_Hlk85896123"/>
      <w:r w:rsidR="008C6E53" w:rsidRPr="00B75B98">
        <w:rPr>
          <w:lang w:val="sr-Latn-CS"/>
        </w:rPr>
        <w:t>online privatne časove</w:t>
      </w:r>
      <w:bookmarkEnd w:id="3"/>
      <w:r w:rsidR="008C6E53">
        <w:rPr>
          <w:lang w:val="sr-Latn-CS"/>
        </w:rPr>
        <w:t xml:space="preserve">. </w:t>
      </w:r>
      <w:r w:rsidR="00DE518F">
        <w:rPr>
          <w:lang w:val="sr-Latn-CS"/>
        </w:rPr>
        <w:t xml:space="preserve">Namena sistema </w:t>
      </w:r>
      <w:r>
        <w:rPr>
          <w:lang w:val="sr-Latn-CS"/>
        </w:rPr>
        <w:t>je efikasno prezentovanje, kreiranje i održavanje sadržaja vezanih za rad</w:t>
      </w:r>
      <w:r w:rsidR="008C6E53">
        <w:rPr>
          <w:lang w:val="sr-Latn-CS"/>
        </w:rPr>
        <w:t xml:space="preserve"> </w:t>
      </w:r>
      <w:r w:rsidR="008C6E53" w:rsidRPr="00B75B98">
        <w:rPr>
          <w:lang w:val="sr-Latn-CS"/>
        </w:rPr>
        <w:t>aplikacij</w:t>
      </w:r>
      <w:r w:rsidR="008C6E53">
        <w:rPr>
          <w:lang w:val="sr-Latn-CS"/>
        </w:rPr>
        <w:t>e</w:t>
      </w:r>
      <w:r w:rsidR="008C6E53" w:rsidRPr="00B75B98">
        <w:rPr>
          <w:lang w:val="sr-Latn-CS"/>
        </w:rPr>
        <w:t xml:space="preserve"> za online privatne časove</w:t>
      </w:r>
      <w:r>
        <w:rPr>
          <w:lang w:val="sr-Latn-CS"/>
        </w:rPr>
        <w:t xml:space="preserve"> </w:t>
      </w:r>
      <w:r w:rsidR="00DE518F">
        <w:rPr>
          <w:lang w:val="sr-Latn-CS"/>
        </w:rPr>
        <w:t>.</w:t>
      </w:r>
    </w:p>
    <w:p w14:paraId="4B6F899A" w14:textId="77777777" w:rsidR="00206E1F" w:rsidRPr="003372D3" w:rsidRDefault="003372D3">
      <w:pPr>
        <w:pStyle w:val="Heading1"/>
        <w:rPr>
          <w:lang w:val="sr-Latn-CS"/>
        </w:rPr>
      </w:pPr>
      <w:bookmarkStart w:id="4" w:name="_Toc89384593"/>
      <w:r>
        <w:rPr>
          <w:lang w:val="sr-Latn-CS"/>
        </w:rPr>
        <w:t>Reference</w:t>
      </w:r>
      <w:bookmarkEnd w:id="4"/>
    </w:p>
    <w:p w14:paraId="10FEB1E3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15FB1C3F" w14:textId="77777777" w:rsidR="00DE518F" w:rsidRPr="008C6E53" w:rsidRDefault="008C6E53" w:rsidP="008C6E53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943D16">
        <w:rPr>
          <w:lang w:val="sr-Latn-CS"/>
        </w:rPr>
        <w:t>EasyLearn – Predlog projekta, AD-EasyLearn-01, V1.0, 2021, ADTeam.</w:t>
      </w:r>
    </w:p>
    <w:p w14:paraId="5D775B00" w14:textId="77777777" w:rsidR="00DE518F" w:rsidRPr="008C6E53" w:rsidRDefault="008C6E53" w:rsidP="008C6E53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bookmarkStart w:id="5" w:name="_Hlk87174820"/>
      <w:r w:rsidRPr="00943D16">
        <w:rPr>
          <w:lang w:val="sr-Latn-CS"/>
        </w:rPr>
        <w:t>EasyLearn</w:t>
      </w:r>
      <w:bookmarkEnd w:id="5"/>
      <w:r w:rsidRPr="00943D16">
        <w:rPr>
          <w:lang w:val="sr-Latn-CS"/>
        </w:rPr>
        <w:t xml:space="preserve"> – Planirani raspored aktivnosti na projektu, V1.0, 2021, ADTeam.</w:t>
      </w:r>
    </w:p>
    <w:p w14:paraId="46EAFF18" w14:textId="77777777" w:rsidR="00DE518F" w:rsidRPr="008C6E53" w:rsidRDefault="008C6E53" w:rsidP="008C6E53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943D16">
        <w:rPr>
          <w:lang w:val="sr-Latn-CS"/>
        </w:rPr>
        <w:t>EasyLearn – Plan realizacije projekta, V1.0, 2021, ADTeam.</w:t>
      </w:r>
    </w:p>
    <w:p w14:paraId="40490B5E" w14:textId="77777777" w:rsidR="00397DD2" w:rsidRDefault="008C6E53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943D16">
        <w:rPr>
          <w:lang w:val="sr-Latn-CS"/>
        </w:rPr>
        <w:t>EasyLearn</w:t>
      </w:r>
      <w:r w:rsidR="00397DD2">
        <w:rPr>
          <w:lang w:val="sr-Latn-CS"/>
        </w:rPr>
        <w:t xml:space="preserve"> – Vizija sistema, V1.0, 20</w:t>
      </w:r>
      <w:r>
        <w:rPr>
          <w:lang w:val="sr-Latn-CS"/>
        </w:rPr>
        <w:t>21</w:t>
      </w:r>
      <w:r w:rsidR="00397DD2">
        <w:rPr>
          <w:lang w:val="sr-Latn-CS"/>
        </w:rPr>
        <w:t xml:space="preserve">, </w:t>
      </w:r>
      <w:r>
        <w:rPr>
          <w:lang w:val="sr-Latn-CS"/>
        </w:rPr>
        <w:t>AD</w:t>
      </w:r>
      <w:r w:rsidR="00397DD2">
        <w:rPr>
          <w:lang w:val="sr-Latn-CS"/>
        </w:rPr>
        <w:t>Team.</w:t>
      </w:r>
    </w:p>
    <w:p w14:paraId="4D45F235" w14:textId="77777777" w:rsidR="00206E1F" w:rsidRDefault="006E5E1D" w:rsidP="006E5E1D">
      <w:pPr>
        <w:pStyle w:val="Heading1"/>
        <w:rPr>
          <w:lang w:val="sr-Latn-CS"/>
        </w:rPr>
      </w:pPr>
      <w:bookmarkStart w:id="6" w:name="_Toc89384594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6"/>
    </w:p>
    <w:p w14:paraId="0F69CC06" w14:textId="77777777" w:rsidR="00397DD2" w:rsidRDefault="0020422A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B412C6">
        <w:rPr>
          <w:lang w:val="sr-Latn-CS"/>
        </w:rPr>
        <w:t>EasyLearn</w:t>
      </w:r>
      <w:r w:rsidR="00E177E4">
        <w:rPr>
          <w:lang w:val="sr-Latn-CS"/>
        </w:rPr>
        <w:t xml:space="preserve"> </w:t>
      </w:r>
      <w:r w:rsidR="0071686D">
        <w:rPr>
          <w:lang w:val="sr-Latn-CS"/>
        </w:rPr>
        <w:t>veb aplikacije</w:t>
      </w:r>
      <w:r w:rsidR="00E177E4">
        <w:rPr>
          <w:lang w:val="sr-Latn-CS"/>
        </w:rPr>
        <w:t xml:space="preserve"> prikazan je na sledećoj slici:</w:t>
      </w:r>
    </w:p>
    <w:p w14:paraId="68C4C3D1" w14:textId="20A9A3D2" w:rsidR="0020422A" w:rsidRDefault="00F20233" w:rsidP="0020422A">
      <w:pPr>
        <w:pStyle w:val="BodyText"/>
        <w:rPr>
          <w:lang w:val="sr-Latn-CS"/>
        </w:rPr>
      </w:pPr>
      <w:r>
        <w:rPr>
          <w:noProof/>
        </w:rPr>
        <w:drawing>
          <wp:inline distT="0" distB="0" distL="0" distR="0" wp14:anchorId="0602713A" wp14:editId="500666FC">
            <wp:extent cx="5372100" cy="3596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0742" w14:textId="77777777" w:rsidR="00962138" w:rsidRDefault="00962138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Slučajevi korišćenja </w:t>
      </w:r>
      <w:r w:rsidRPr="00042B04">
        <w:rPr>
          <w:i/>
          <w:iCs/>
          <w:lang w:val="sr-Latn-CS"/>
        </w:rPr>
        <w:t>pregled informacija</w:t>
      </w:r>
      <w:r w:rsidR="00042B04" w:rsidRPr="00042B04">
        <w:rPr>
          <w:i/>
          <w:iCs/>
          <w:lang w:val="sr-Latn-CS"/>
        </w:rPr>
        <w:t xml:space="preserve">; unos, prikaz i ažuriranje osnovnih podataka; </w:t>
      </w:r>
      <w:r w:rsidR="00042B04" w:rsidRPr="00042B04">
        <w:rPr>
          <w:i/>
          <w:iCs/>
          <w:lang w:val="sr-Latn-BA"/>
        </w:rPr>
        <w:t>odobravanje i odbijanje registracija i b</w:t>
      </w:r>
      <w:r w:rsidR="00042B04" w:rsidRPr="00042B04">
        <w:rPr>
          <w:i/>
          <w:iCs/>
          <w:lang w:val="sr-Latn-CS"/>
        </w:rPr>
        <w:t xml:space="preserve">risanje i </w:t>
      </w:r>
      <w:r w:rsidR="00042B04" w:rsidRPr="00042B04">
        <w:rPr>
          <w:i/>
          <w:iCs/>
          <w:lang w:val="sr-Latn-BA"/>
        </w:rPr>
        <w:t xml:space="preserve">editovanje </w:t>
      </w:r>
      <w:r w:rsidR="00042B04" w:rsidRPr="00042B04">
        <w:rPr>
          <w:i/>
          <w:iCs/>
          <w:lang w:val="sr-Latn-CS"/>
        </w:rPr>
        <w:t>članova</w:t>
      </w:r>
      <w:r w:rsidR="00042B04" w:rsidRPr="00E32FEA">
        <w:rPr>
          <w:lang w:val="sr-Latn-BA"/>
        </w:rPr>
        <w:t xml:space="preserve"> </w:t>
      </w:r>
      <w:r w:rsidRPr="00E32FEA">
        <w:rPr>
          <w:lang w:val="sr-Latn-CS"/>
        </w:rPr>
        <w:t xml:space="preserve">obuhvataju složenije radnje koje se mogu razložiti </w:t>
      </w:r>
      <w:r w:rsidR="006E5E1D" w:rsidRPr="00E32FEA">
        <w:rPr>
          <w:lang w:val="sr-Latn-CS"/>
        </w:rPr>
        <w:t>dalje na pojedinačne slučajeve korišćenja.</w:t>
      </w:r>
    </w:p>
    <w:p w14:paraId="0CB8631E" w14:textId="77777777" w:rsidR="006E5E1D" w:rsidRDefault="006E5E1D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je prikazan na sledećoj slici:</w:t>
      </w:r>
    </w:p>
    <w:p w14:paraId="18BF3E35" w14:textId="26CB4A4B" w:rsidR="00962138" w:rsidRDefault="00F20233" w:rsidP="004E4574">
      <w:pPr>
        <w:pStyle w:val="BodyText"/>
        <w:rPr>
          <w:lang w:val="sr-Latn-CS"/>
        </w:rPr>
      </w:pPr>
      <w:r>
        <w:rPr>
          <w:noProof/>
        </w:rPr>
        <w:drawing>
          <wp:inline distT="0" distB="0" distL="0" distR="0" wp14:anchorId="26BE79B7" wp14:editId="559095AF">
            <wp:extent cx="310134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23597" w14:textId="77777777" w:rsidR="006E5E1D" w:rsidRDefault="006E5E1D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BB79B0" w:rsidRPr="00042B04">
        <w:rPr>
          <w:i/>
          <w:iCs/>
          <w:lang w:val="sr-Latn-CS"/>
        </w:rPr>
        <w:t>unos, prikaz i ažuriranje osnovnih podataka</w:t>
      </w:r>
      <w:r w:rsidR="00BB79B0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648EE6DA" w14:textId="3F64E960" w:rsidR="00A07CE8" w:rsidRPr="00A07CE8" w:rsidRDefault="00F20233" w:rsidP="00A07CE8">
      <w:pPr>
        <w:pStyle w:val="BodyText"/>
      </w:pPr>
      <w:r>
        <w:rPr>
          <w:noProof/>
        </w:rPr>
        <w:drawing>
          <wp:inline distT="0" distB="0" distL="0" distR="0" wp14:anchorId="74502B6F" wp14:editId="73B69AFE">
            <wp:extent cx="5250180" cy="2316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22EB" w14:textId="77777777" w:rsidR="009458D3" w:rsidRDefault="009458D3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0769EB" w:rsidRPr="00042B04">
        <w:rPr>
          <w:i/>
          <w:iCs/>
          <w:lang w:val="sr-Latn-BA"/>
        </w:rPr>
        <w:t>odobravanje i odbijanje registracija</w:t>
      </w:r>
      <w:r w:rsidR="000769EB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4CB77686" w14:textId="2D8CADC3" w:rsidR="009458D3" w:rsidRDefault="00F20233" w:rsidP="004E4574">
      <w:pPr>
        <w:pStyle w:val="BodyText"/>
      </w:pPr>
      <w:r>
        <w:rPr>
          <w:noProof/>
        </w:rPr>
        <w:drawing>
          <wp:inline distT="0" distB="0" distL="0" distR="0" wp14:anchorId="429F25E1" wp14:editId="54E342F6">
            <wp:extent cx="3596640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D4C3" w14:textId="77777777" w:rsidR="00293E11" w:rsidRDefault="00293E11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042B04">
        <w:rPr>
          <w:i/>
          <w:iCs/>
          <w:lang w:val="sr-Latn-BA"/>
        </w:rPr>
        <w:t>b</w:t>
      </w:r>
      <w:r w:rsidRPr="00042B04">
        <w:rPr>
          <w:i/>
          <w:iCs/>
          <w:lang w:val="sr-Latn-CS"/>
        </w:rPr>
        <w:t xml:space="preserve">risanje i </w:t>
      </w:r>
      <w:r w:rsidRPr="00042B04">
        <w:rPr>
          <w:i/>
          <w:iCs/>
          <w:lang w:val="sr-Latn-BA"/>
        </w:rPr>
        <w:t xml:space="preserve">editovanje </w:t>
      </w:r>
      <w:r w:rsidRPr="00042B04">
        <w:rPr>
          <w:i/>
          <w:iCs/>
          <w:lang w:val="sr-Latn-CS"/>
        </w:rPr>
        <w:t>članova</w:t>
      </w:r>
      <w:r w:rsidRPr="00E32FEA">
        <w:rPr>
          <w:lang w:val="sr-Latn-BA"/>
        </w:rPr>
        <w:t xml:space="preserve"> </w:t>
      </w:r>
      <w:r>
        <w:rPr>
          <w:lang w:val="sr-Latn-CS"/>
        </w:rPr>
        <w:t>je prikazan na sledećoj slici:</w:t>
      </w:r>
    </w:p>
    <w:p w14:paraId="12D10DC4" w14:textId="0C99E428" w:rsidR="00293E11" w:rsidRDefault="00F20233" w:rsidP="004E4574">
      <w:pPr>
        <w:pStyle w:val="BodyText"/>
        <w:rPr>
          <w:lang w:val="sr-Latn-CS"/>
        </w:rPr>
      </w:pPr>
      <w:r>
        <w:rPr>
          <w:noProof/>
        </w:rPr>
        <w:drawing>
          <wp:inline distT="0" distB="0" distL="0" distR="0" wp14:anchorId="6E7CF995" wp14:editId="6E31EE8F">
            <wp:extent cx="359664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D245" w14:textId="77777777" w:rsidR="006E5E1D" w:rsidRDefault="006E5E1D" w:rsidP="006E5E1D">
      <w:pPr>
        <w:pStyle w:val="Heading1"/>
        <w:rPr>
          <w:lang w:val="sr-Latn-CS"/>
        </w:rPr>
      </w:pPr>
      <w:bookmarkStart w:id="7" w:name="_Toc89384595"/>
      <w:r>
        <w:rPr>
          <w:lang w:val="sr-Latn-CS"/>
        </w:rPr>
        <w:lastRenderedPageBreak/>
        <w:t>Profili korisnika</w:t>
      </w:r>
      <w:bookmarkEnd w:id="7"/>
    </w:p>
    <w:p w14:paraId="08D49881" w14:textId="77777777" w:rsidR="0020422A" w:rsidRDefault="0020422A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</w:t>
      </w:r>
      <w:r w:rsidR="0071686D">
        <w:rPr>
          <w:lang w:val="sr-Latn-CS"/>
        </w:rPr>
        <w:t xml:space="preserve"> veb aplikacije EasyLearn</w:t>
      </w:r>
      <w:r>
        <w:rPr>
          <w:lang w:val="sr-Latn-CS"/>
        </w:rPr>
        <w:t>:</w:t>
      </w:r>
    </w:p>
    <w:p w14:paraId="5EEB5505" w14:textId="77777777" w:rsidR="006E5E1D" w:rsidRPr="003372D3" w:rsidRDefault="006E5E1D" w:rsidP="006E5E1D">
      <w:pPr>
        <w:pStyle w:val="Heading2"/>
        <w:rPr>
          <w:lang w:val="sr-Latn-CS"/>
        </w:rPr>
      </w:pPr>
      <w:bookmarkStart w:id="8" w:name="_Toc89384596"/>
      <w:r>
        <w:rPr>
          <w:lang w:val="sr-Latn-CS"/>
        </w:rPr>
        <w:t xml:space="preserve">Posetilac </w:t>
      </w:r>
      <w:r w:rsidR="0071686D">
        <w:rPr>
          <w:lang w:val="sr-Latn-CS"/>
        </w:rPr>
        <w:t>aplikacije</w:t>
      </w:r>
      <w:bookmarkEnd w:id="8"/>
    </w:p>
    <w:p w14:paraId="05297796" w14:textId="77777777" w:rsidR="0020422A" w:rsidRDefault="0020422A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Posetilac </w:t>
      </w:r>
      <w:r w:rsidR="0071686D">
        <w:rPr>
          <w:lang w:val="sr-Latn-CS"/>
        </w:rPr>
        <w:t>veb aplikacije</w:t>
      </w:r>
      <w:r>
        <w:rPr>
          <w:lang w:val="sr-Latn-CS"/>
        </w:rPr>
        <w:t xml:space="preserve"> je osnovni </w:t>
      </w:r>
      <w:r w:rsidR="004E4574">
        <w:rPr>
          <w:lang w:val="sr-Latn-CS"/>
        </w:rPr>
        <w:t>profil</w:t>
      </w:r>
      <w:r>
        <w:rPr>
          <w:lang w:val="sr-Latn-CS"/>
        </w:rPr>
        <w:t xml:space="preserve"> korisnika </w:t>
      </w:r>
      <w:r w:rsidR="00885A38">
        <w:rPr>
          <w:lang w:val="sr-Latn-CS"/>
        </w:rPr>
        <w:t>koji sa najmanjim skupom funkcionalnosti na raspolaganju.</w:t>
      </w:r>
      <w:r w:rsidR="00D27246">
        <w:rPr>
          <w:lang w:val="sr-Latn-CS"/>
        </w:rPr>
        <w:t xml:space="preserve"> Korisnici ovog tipa pristupaju </w:t>
      </w:r>
      <w:r w:rsidR="0071686D">
        <w:rPr>
          <w:lang w:val="sr-Latn-CS"/>
        </w:rPr>
        <w:t>veb aplikaciji</w:t>
      </w:r>
      <w:r w:rsidR="00D27246">
        <w:rPr>
          <w:lang w:val="sr-Latn-CS"/>
        </w:rPr>
        <w:t xml:space="preserve"> u cilju pregleda informacija koje su na njemu prezentovane. Pristup </w:t>
      </w:r>
      <w:r w:rsidR="0071686D">
        <w:rPr>
          <w:lang w:val="sr-Latn-CS"/>
        </w:rPr>
        <w:t>veb aplikaciji</w:t>
      </w:r>
      <w:r w:rsidR="00D27246">
        <w:rPr>
          <w:lang w:val="sr-Latn-CS"/>
        </w:rPr>
        <w:t xml:space="preserve"> u ulozi posetioca je slobodan, tj. ne zahteva prethodno prijavljivanje na </w:t>
      </w:r>
      <w:r w:rsidR="0071686D">
        <w:rPr>
          <w:lang w:val="sr-Latn-CS"/>
        </w:rPr>
        <w:t>veb aplikaciji</w:t>
      </w:r>
      <w:r w:rsidR="00D27246">
        <w:rPr>
          <w:lang w:val="sr-Latn-CS"/>
        </w:rPr>
        <w:t>.</w:t>
      </w:r>
    </w:p>
    <w:p w14:paraId="22DD7602" w14:textId="77777777" w:rsidR="006E5E1D" w:rsidRPr="003372D3" w:rsidRDefault="0071686D" w:rsidP="006E5E1D">
      <w:pPr>
        <w:pStyle w:val="Heading2"/>
        <w:rPr>
          <w:lang w:val="sr-Latn-CS"/>
        </w:rPr>
      </w:pPr>
      <w:bookmarkStart w:id="9" w:name="_Toc89384597"/>
      <w:r>
        <w:rPr>
          <w:lang w:val="sr-Latn-CS"/>
        </w:rPr>
        <w:t>Predavač</w:t>
      </w:r>
      <w:bookmarkEnd w:id="9"/>
    </w:p>
    <w:p w14:paraId="2504ED44" w14:textId="77777777" w:rsidR="0020422A" w:rsidRDefault="00481EC3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Predavač</w:t>
      </w:r>
      <w:r w:rsidR="0071686D">
        <w:rPr>
          <w:lang w:val="sr-Latn-BA"/>
        </w:rPr>
        <w:t xml:space="preserve"> </w:t>
      </w:r>
      <w:r w:rsidR="0071686D">
        <w:rPr>
          <w:lang w:val="sr-Latn-CS"/>
        </w:rPr>
        <w:t>je profil korisnika koji obuhvata sve</w:t>
      </w:r>
      <w:r>
        <w:rPr>
          <w:lang w:val="sr-Latn-CS"/>
        </w:rPr>
        <w:t xml:space="preserve"> predavače za online privatne časove</w:t>
      </w:r>
      <w:r w:rsidR="0071686D">
        <w:rPr>
          <w:lang w:val="sr-Latn-CS"/>
        </w:rPr>
        <w:t xml:space="preserve">. Veza generalizacije između </w:t>
      </w:r>
      <w:r w:rsidR="00085FCB">
        <w:rPr>
          <w:lang w:val="sr-Latn-CS"/>
        </w:rPr>
        <w:t>predavača</w:t>
      </w:r>
      <w:r w:rsidR="0071686D">
        <w:rPr>
          <w:lang w:val="sr-Latn-CS"/>
        </w:rPr>
        <w:t xml:space="preserve"> i posetioca portala je uvedena da ukaže na mogućnost pristupa svim osnovnim funkcionalnostima portala vezanim za pregled informacija. </w:t>
      </w:r>
      <w:r w:rsidR="00867EA4">
        <w:rPr>
          <w:lang w:val="sr-Latn-CS"/>
        </w:rPr>
        <w:t>P</w:t>
      </w:r>
      <w:r w:rsidR="00085FCB" w:rsidRPr="00085FCB">
        <w:rPr>
          <w:lang w:val="sr-Latn-CS"/>
        </w:rPr>
        <w:t>redavač m</w:t>
      </w:r>
      <w:r w:rsidR="00867EA4">
        <w:rPr>
          <w:lang w:val="sr-Latn-CS"/>
        </w:rPr>
        <w:t>ože</w:t>
      </w:r>
      <w:r w:rsidR="00085FCB" w:rsidRPr="00085FCB">
        <w:rPr>
          <w:lang w:val="sr-Latn-CS"/>
        </w:rPr>
        <w:t xml:space="preserve"> da unosi, prikazuje i ažurira osnovne podatke i</w:t>
      </w:r>
      <w:r w:rsidR="00085FCB">
        <w:rPr>
          <w:lang w:val="sr-Latn-CS"/>
        </w:rPr>
        <w:t xml:space="preserve"> obavlja komunikaciju (zakazivanje) privatnog časa sa učenikom</w:t>
      </w:r>
      <w:r w:rsidR="00867EA4">
        <w:rPr>
          <w:lang w:val="sr-Latn-CS"/>
        </w:rPr>
        <w:t xml:space="preserve"> uz prethodnu registraciju</w:t>
      </w:r>
      <w:r w:rsidR="00085FCB">
        <w:rPr>
          <w:lang w:val="sr-Latn-CS"/>
        </w:rPr>
        <w:t xml:space="preserve">. </w:t>
      </w:r>
      <w:r w:rsidR="00085FCB" w:rsidRPr="00085FCB">
        <w:rPr>
          <w:lang w:val="sr-Latn-CS"/>
        </w:rPr>
        <w:t xml:space="preserve"> </w:t>
      </w:r>
    </w:p>
    <w:p w14:paraId="490F0891" w14:textId="77777777" w:rsidR="006E5E1D" w:rsidRPr="003372D3" w:rsidRDefault="00085FCB" w:rsidP="006E5E1D">
      <w:pPr>
        <w:pStyle w:val="Heading2"/>
        <w:rPr>
          <w:lang w:val="sr-Latn-CS"/>
        </w:rPr>
      </w:pPr>
      <w:bookmarkStart w:id="10" w:name="_Toc89384598"/>
      <w:r>
        <w:rPr>
          <w:lang w:val="sr-Latn-CS"/>
        </w:rPr>
        <w:t>Učenik</w:t>
      </w:r>
      <w:bookmarkEnd w:id="10"/>
    </w:p>
    <w:p w14:paraId="60C88BB9" w14:textId="77777777" w:rsidR="0020422A" w:rsidRDefault="00867EA4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Učenik</w:t>
      </w:r>
      <w:r>
        <w:rPr>
          <w:lang w:val="sr-Latn-BA"/>
        </w:rPr>
        <w:t xml:space="preserve"> </w:t>
      </w:r>
      <w:r>
        <w:rPr>
          <w:lang w:val="sr-Latn-CS"/>
        </w:rPr>
        <w:t xml:space="preserve">je profil korisnika koji obuhvata sve učenike za online privatne časove. Veza generalizacije između učenika i posetioca portala je uvedena da ukaže na mogućnost pristupa svim osnovnim funkcionalnostima portala vezanim za pregled informacija. Učenik </w:t>
      </w:r>
      <w:r w:rsidRPr="00085FCB">
        <w:rPr>
          <w:lang w:val="sr-Latn-CS"/>
        </w:rPr>
        <w:t>mo</w:t>
      </w:r>
      <w:r>
        <w:rPr>
          <w:lang w:val="sr-Latn-CS"/>
        </w:rPr>
        <w:t>že</w:t>
      </w:r>
      <w:r w:rsidRPr="00085FCB">
        <w:rPr>
          <w:lang w:val="sr-Latn-CS"/>
        </w:rPr>
        <w:t xml:space="preserve"> da </w:t>
      </w:r>
      <w:r>
        <w:rPr>
          <w:lang w:val="sr-Latn-CS"/>
        </w:rPr>
        <w:t>obavlja komunikaciju (zakazivanje) privatnog časa sa predavačem uz prethodnu registraciju. Takodje, učenik pored navedenog ima mogućnost biranja predmeta</w:t>
      </w:r>
      <w:r w:rsidR="008C27D2">
        <w:rPr>
          <w:lang w:val="sr-Latn-CS"/>
        </w:rPr>
        <w:t xml:space="preserve"> za privatan čas,</w:t>
      </w:r>
      <w:r>
        <w:rPr>
          <w:lang w:val="sr-Latn-CS"/>
        </w:rPr>
        <w:t xml:space="preserve"> </w:t>
      </w:r>
      <w:r w:rsidR="008C27D2">
        <w:rPr>
          <w:lang w:val="sr-Latn-CS"/>
        </w:rPr>
        <w:t>biranja</w:t>
      </w:r>
      <w:r>
        <w:rPr>
          <w:lang w:val="sr-Latn-CS"/>
        </w:rPr>
        <w:t xml:space="preserve"> predavača za online privatan čas</w:t>
      </w:r>
      <w:r w:rsidR="008C27D2">
        <w:rPr>
          <w:lang w:val="sr-Latn-CS"/>
        </w:rPr>
        <w:t>, kao i ocenjivanje i komentarisanje predavača.</w:t>
      </w:r>
    </w:p>
    <w:p w14:paraId="08A52B60" w14:textId="77777777" w:rsidR="006E5E1D" w:rsidRPr="003372D3" w:rsidRDefault="006E5E1D" w:rsidP="006E5E1D">
      <w:pPr>
        <w:pStyle w:val="Heading2"/>
        <w:rPr>
          <w:lang w:val="sr-Latn-CS"/>
        </w:rPr>
      </w:pPr>
      <w:bookmarkStart w:id="11" w:name="_Toc89384599"/>
      <w:r>
        <w:rPr>
          <w:lang w:val="sr-Latn-CS"/>
        </w:rPr>
        <w:t>Administrator</w:t>
      </w:r>
      <w:bookmarkEnd w:id="11"/>
    </w:p>
    <w:p w14:paraId="437DBC52" w14:textId="77777777" w:rsidR="0020422A" w:rsidRPr="00867EA4" w:rsidRDefault="00867EA4" w:rsidP="00E27813">
      <w:pPr>
        <w:pStyle w:val="BodyText"/>
        <w:jc w:val="both"/>
        <w:rPr>
          <w:lang w:val="sr-Latn-BA"/>
        </w:rPr>
      </w:pPr>
      <w:r>
        <w:rPr>
          <w:lang w:val="sr-Latn-CS"/>
        </w:rPr>
        <w:t xml:space="preserve">Administrator je specijalni profil korisnika koji ima pristup svim funkcionalnostima </w:t>
      </w:r>
      <w:r>
        <w:rPr>
          <w:lang w:val="sr-Latn-BA"/>
        </w:rPr>
        <w:t>aplikacije</w:t>
      </w:r>
      <w:r>
        <w:rPr>
          <w:lang w:val="sr-Latn-CS"/>
        </w:rPr>
        <w:t>, tj. može se naći u ulozi bilo kog korisnika portala. Administratorski profil je uveden kako bi se obezbedila što veća fleksibilnost u pogledu mogućnosti ažuriranja sadržaja na veb aplikaciji.</w:t>
      </w:r>
      <w:r>
        <w:rPr>
          <w:lang w:val="sr-Latn-BA"/>
        </w:rPr>
        <w:t xml:space="preserve"> </w:t>
      </w:r>
    </w:p>
    <w:p w14:paraId="49AE6357" w14:textId="77777777" w:rsidR="00397DD2" w:rsidRDefault="006E5E1D" w:rsidP="00397DD2">
      <w:pPr>
        <w:pStyle w:val="Heading1"/>
        <w:rPr>
          <w:lang w:val="sr-Latn-CS"/>
        </w:rPr>
      </w:pPr>
      <w:bookmarkStart w:id="12" w:name="_Toc89384600"/>
      <w:r>
        <w:rPr>
          <w:lang w:val="sr-Latn-CS"/>
        </w:rPr>
        <w:t>Opis slučajeva korišćenja</w:t>
      </w:r>
      <w:bookmarkEnd w:id="12"/>
    </w:p>
    <w:p w14:paraId="4225DA5F" w14:textId="77777777" w:rsidR="00786068" w:rsidRPr="003372D3" w:rsidRDefault="00786068" w:rsidP="00786068">
      <w:pPr>
        <w:pStyle w:val="Heading2"/>
        <w:rPr>
          <w:lang w:val="sr-Latn-CS"/>
        </w:rPr>
      </w:pPr>
      <w:bookmarkStart w:id="13" w:name="_Toc89384601"/>
      <w:r>
        <w:rPr>
          <w:lang w:val="sr-Latn-CS"/>
        </w:rPr>
        <w:t xml:space="preserve">Pregled </w:t>
      </w:r>
      <w:r w:rsidR="008C27D2">
        <w:rPr>
          <w:lang w:val="sr-Latn-CS"/>
        </w:rPr>
        <w:t>kontakt stranice</w:t>
      </w:r>
      <w:bookmarkEnd w:id="13"/>
      <w:r w:rsidR="008C27D2">
        <w:rPr>
          <w:lang w:val="sr-Latn-CS"/>
        </w:rPr>
        <w:t xml:space="preserve"> </w:t>
      </w:r>
      <w:r w:rsidR="009528D0">
        <w:rPr>
          <w:lang w:val="sr-Latn-CS"/>
        </w:rPr>
        <w:t xml:space="preserve"> </w:t>
      </w:r>
    </w:p>
    <w:p w14:paraId="4137393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E9AD07D" w14:textId="77777777" w:rsidR="007E0B43" w:rsidRDefault="008C27D2" w:rsidP="008C27D2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>
        <w:rPr>
          <w:lang w:val="sr-Latn-BA"/>
        </w:rPr>
        <w:t xml:space="preserve">kontakt stranice aplikacije </w:t>
      </w:r>
      <w:r>
        <w:rPr>
          <w:lang w:val="sr-Latn-CS"/>
        </w:rPr>
        <w:t xml:space="preserve">sa osnovnim </w:t>
      </w:r>
      <w:r>
        <w:rPr>
          <w:lang w:val="sr-Latn-BA"/>
        </w:rPr>
        <w:t>kon</w:t>
      </w:r>
      <w:r w:rsidR="00522C46">
        <w:rPr>
          <w:lang w:val="sr-Latn-BA"/>
        </w:rPr>
        <w:t>t</w:t>
      </w:r>
      <w:r>
        <w:rPr>
          <w:lang w:val="sr-Latn-BA"/>
        </w:rPr>
        <w:t xml:space="preserve">akt </w:t>
      </w:r>
      <w:r>
        <w:rPr>
          <w:lang w:val="sr-Latn-CS"/>
        </w:rPr>
        <w:t xml:space="preserve">podacima o </w:t>
      </w:r>
      <w:r>
        <w:rPr>
          <w:lang w:val="sr-Latn-BA"/>
        </w:rPr>
        <w:t>aplikaciji</w:t>
      </w:r>
      <w:r>
        <w:rPr>
          <w:lang w:val="sr-Latn-CS"/>
        </w:rPr>
        <w:t>.</w:t>
      </w:r>
    </w:p>
    <w:p w14:paraId="143D3FA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CBEAC7A" w14:textId="77777777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E4763E">
        <w:rPr>
          <w:lang w:val="sr-Latn-CS"/>
        </w:rPr>
        <w:t>veb aplikacije</w:t>
      </w:r>
      <w:r>
        <w:rPr>
          <w:lang w:val="sr-Latn-CS"/>
        </w:rPr>
        <w:t xml:space="preserve">, </w:t>
      </w:r>
      <w:r w:rsidR="00E4763E">
        <w:rPr>
          <w:lang w:val="sr-Latn-CS"/>
        </w:rPr>
        <w:t>Predavač, Učenik</w:t>
      </w:r>
      <w:r>
        <w:rPr>
          <w:lang w:val="sr-Latn-CS"/>
        </w:rPr>
        <w:t>, Administrator.</w:t>
      </w:r>
    </w:p>
    <w:p w14:paraId="09EB858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B6DA71E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8B0EA0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60F47B1" w14:textId="77777777" w:rsidR="007E0B43" w:rsidRPr="00522C46" w:rsidRDefault="00522C46" w:rsidP="00522C46">
      <w:pPr>
        <w:pStyle w:val="BodyText"/>
        <w:numPr>
          <w:ilvl w:val="0"/>
          <w:numId w:val="2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bira opciju za prikaz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stranice </w:t>
      </w:r>
      <w:r>
        <w:rPr>
          <w:lang w:val="sr-Latn-BA"/>
        </w:rPr>
        <w:t>aplikacije</w:t>
      </w:r>
      <w:r>
        <w:rPr>
          <w:lang w:val="sr-Latn-CS"/>
        </w:rPr>
        <w:t>.</w:t>
      </w:r>
    </w:p>
    <w:p w14:paraId="333E24C6" w14:textId="77777777" w:rsidR="00D270AF" w:rsidRPr="00522C46" w:rsidRDefault="00522C46" w:rsidP="00522C46">
      <w:pPr>
        <w:pStyle w:val="BodyText"/>
        <w:numPr>
          <w:ilvl w:val="0"/>
          <w:numId w:val="2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stranica </w:t>
      </w:r>
      <w:r>
        <w:rPr>
          <w:lang w:val="sr-Latn-BA"/>
        </w:rPr>
        <w:t>aplikacije</w:t>
      </w:r>
      <w:r>
        <w:rPr>
          <w:lang w:val="sr-Latn-CS"/>
        </w:rPr>
        <w:t>.</w:t>
      </w:r>
    </w:p>
    <w:p w14:paraId="721580B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DF8D76F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E6D921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C8980BA" w14:textId="77777777"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 w:rsidR="00522C46">
        <w:rPr>
          <w:lang w:val="sr-Latn-CS"/>
        </w:rPr>
        <w:t>kontakt</w:t>
      </w:r>
      <w:r>
        <w:rPr>
          <w:lang w:val="sr-Latn-CS"/>
        </w:rPr>
        <w:t xml:space="preserve"> stranica </w:t>
      </w:r>
      <w:r w:rsidR="00B85E1A">
        <w:rPr>
          <w:lang w:val="sr-Latn-CS"/>
        </w:rPr>
        <w:t>aplikacije</w:t>
      </w:r>
      <w:r w:rsidR="00932297">
        <w:rPr>
          <w:lang w:val="sr-Latn-CS"/>
        </w:rPr>
        <w:t>.</w:t>
      </w:r>
    </w:p>
    <w:p w14:paraId="621C1E4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6BC2B1A1" w14:textId="77777777" w:rsidR="007E0B43" w:rsidRDefault="007E0B43" w:rsidP="007E0B43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272568E6" w14:textId="77777777" w:rsidR="00786068" w:rsidRPr="003372D3" w:rsidRDefault="00786068" w:rsidP="00786068">
      <w:pPr>
        <w:pStyle w:val="Heading2"/>
        <w:rPr>
          <w:lang w:val="sr-Latn-CS"/>
        </w:rPr>
      </w:pPr>
      <w:bookmarkStart w:id="14" w:name="_Toc89384602"/>
      <w:r>
        <w:rPr>
          <w:lang w:val="sr-Latn-CS"/>
        </w:rPr>
        <w:t xml:space="preserve">Pregled </w:t>
      </w:r>
      <w:r w:rsidR="00522C46">
        <w:rPr>
          <w:lang w:val="sr-Latn-CS"/>
        </w:rPr>
        <w:t>liste predmeta</w:t>
      </w:r>
      <w:bookmarkEnd w:id="14"/>
    </w:p>
    <w:p w14:paraId="6135F95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EAAC0B6" w14:textId="77777777" w:rsidR="007E0B43" w:rsidRDefault="007C137D" w:rsidP="007C137D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>
        <w:rPr>
          <w:lang w:val="sr-Latn-BA"/>
        </w:rPr>
        <w:t xml:space="preserve">aplikacije </w:t>
      </w:r>
      <w:r w:rsidR="009A668C">
        <w:rPr>
          <w:lang w:val="sr-Latn-CS"/>
        </w:rPr>
        <w:t xml:space="preserve">koja omogućava </w:t>
      </w:r>
      <w:r>
        <w:rPr>
          <w:lang w:val="sr-Latn-CS"/>
        </w:rPr>
        <w:t>pregled liste predmeta</w:t>
      </w:r>
      <w:r w:rsidR="009A668C">
        <w:rPr>
          <w:lang w:val="sr-Latn-CS"/>
        </w:rPr>
        <w:t xml:space="preserve"> na veb aplikaciji</w:t>
      </w:r>
      <w:r w:rsidR="009461E7">
        <w:rPr>
          <w:lang w:val="sr-Latn-CS"/>
        </w:rPr>
        <w:t xml:space="preserve"> uz pomoć </w:t>
      </w:r>
      <w:r w:rsidR="009461E7" w:rsidRPr="009461E7">
        <w:rPr>
          <w:lang w:val="sr-Latn-CS"/>
        </w:rPr>
        <w:t>padajućeg menija</w:t>
      </w:r>
      <w:r w:rsidR="009461E7">
        <w:rPr>
          <w:lang w:val="sr-Latn-CS"/>
        </w:rPr>
        <w:t>.</w:t>
      </w:r>
    </w:p>
    <w:p w14:paraId="27B004F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6BB8BDE" w14:textId="77777777" w:rsidR="007E0B43" w:rsidRDefault="007E0B43" w:rsidP="009A668C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9A668C">
        <w:rPr>
          <w:lang w:val="sr-Latn-CS"/>
        </w:rPr>
        <w:t>veb aplikacije, Predavač, Učenik, Administrator.</w:t>
      </w:r>
    </w:p>
    <w:p w14:paraId="03F17B1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20C3171" w14:textId="77777777" w:rsidR="003A60C6" w:rsidRDefault="003A60C6" w:rsidP="009A66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8D1A135" w14:textId="77777777" w:rsidR="009A668C" w:rsidRDefault="009A668C" w:rsidP="009A66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D2229F8" w14:textId="77777777" w:rsidR="009A668C" w:rsidRDefault="009A668C" w:rsidP="009A668C">
      <w:pPr>
        <w:pStyle w:val="BodyText"/>
        <w:numPr>
          <w:ilvl w:val="0"/>
          <w:numId w:val="5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za prikaz</w:t>
      </w:r>
      <w:r>
        <w:rPr>
          <w:lang w:val="sr-Latn-BA"/>
        </w:rPr>
        <w:t xml:space="preserve"> početne stranice.</w:t>
      </w:r>
    </w:p>
    <w:p w14:paraId="52B10661" w14:textId="77777777" w:rsidR="009A668C" w:rsidRPr="009A668C" w:rsidRDefault="009A668C" w:rsidP="009A668C">
      <w:pPr>
        <w:pStyle w:val="BodyText"/>
        <w:numPr>
          <w:ilvl w:val="0"/>
          <w:numId w:val="5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početna stranica zajedno sa odeljkom za pregled liste predmeta.</w:t>
      </w:r>
    </w:p>
    <w:p w14:paraId="6C4E97A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E1D728F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AC0A01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ACB0293" w14:textId="77777777"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9461E7">
        <w:rPr>
          <w:lang w:val="sr-Latn-BA"/>
        </w:rPr>
        <w:t>odeljkom za pregled liste predmeta.</w:t>
      </w:r>
    </w:p>
    <w:p w14:paraId="592EA84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DFA94C4" w14:textId="77777777" w:rsidR="007E0B43" w:rsidRDefault="007E0B43" w:rsidP="007E0B43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412A0F66" w14:textId="77777777" w:rsidR="00786068" w:rsidRPr="003372D3" w:rsidRDefault="00786068" w:rsidP="00786068">
      <w:pPr>
        <w:pStyle w:val="Heading2"/>
        <w:rPr>
          <w:lang w:val="sr-Latn-CS"/>
        </w:rPr>
      </w:pPr>
      <w:bookmarkStart w:id="15" w:name="_Toc89384603"/>
      <w:r>
        <w:rPr>
          <w:lang w:val="sr-Latn-CS"/>
        </w:rPr>
        <w:t xml:space="preserve">Pregled </w:t>
      </w:r>
      <w:r w:rsidR="009461E7">
        <w:rPr>
          <w:lang w:val="sr-Latn-CS"/>
        </w:rPr>
        <w:t>liste predavača</w:t>
      </w:r>
      <w:bookmarkEnd w:id="15"/>
    </w:p>
    <w:p w14:paraId="059DA0F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B35B0BA" w14:textId="77777777" w:rsidR="007E0B43" w:rsidRDefault="009461E7" w:rsidP="009461E7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>
        <w:rPr>
          <w:lang w:val="sr-Latn-BA"/>
        </w:rPr>
        <w:t xml:space="preserve">aplikacije </w:t>
      </w:r>
      <w:r>
        <w:rPr>
          <w:lang w:val="sr-Latn-CS"/>
        </w:rPr>
        <w:t>koja omogućava pregled liste predavača na veb aplikaciji uz prethodno odabrani predmet.</w:t>
      </w:r>
    </w:p>
    <w:p w14:paraId="25C9867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396F15" w14:textId="77777777" w:rsidR="007E0B43" w:rsidRDefault="007E0B43" w:rsidP="00BA095D">
      <w:pPr>
        <w:pStyle w:val="BodyText"/>
        <w:rPr>
          <w:lang w:val="sr-Latn-CS"/>
        </w:rPr>
      </w:pPr>
      <w:r>
        <w:rPr>
          <w:lang w:val="sr-Latn-CS"/>
        </w:rPr>
        <w:t>Posetilac</w:t>
      </w:r>
      <w:r w:rsidR="00BA095D">
        <w:rPr>
          <w:lang w:val="sr-Latn-CS"/>
        </w:rPr>
        <w:t xml:space="preserve"> veb aplikacije, Predavač, Učenik, Administrator.</w:t>
      </w:r>
    </w:p>
    <w:p w14:paraId="1967544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C18942A" w14:textId="77777777" w:rsidR="007E0B43" w:rsidRDefault="00BA095D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25395B">
        <w:rPr>
          <w:lang w:val="sr-Latn-CS"/>
        </w:rPr>
        <w:t>.</w:t>
      </w:r>
    </w:p>
    <w:p w14:paraId="45F8D278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5AF1CCF" w14:textId="77777777" w:rsidR="00BA095D" w:rsidRDefault="00BA095D" w:rsidP="00BA095D">
      <w:pPr>
        <w:pStyle w:val="BodyText"/>
        <w:numPr>
          <w:ilvl w:val="0"/>
          <w:numId w:val="24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za prikaz</w:t>
      </w:r>
      <w:r>
        <w:rPr>
          <w:lang w:val="sr-Latn-BA"/>
        </w:rPr>
        <w:t xml:space="preserve"> početne stranice.</w:t>
      </w:r>
    </w:p>
    <w:p w14:paraId="59F11B85" w14:textId="77777777" w:rsidR="00BA095D" w:rsidRDefault="00BA095D" w:rsidP="00BA095D">
      <w:pPr>
        <w:pStyle w:val="BodyText"/>
        <w:numPr>
          <w:ilvl w:val="0"/>
          <w:numId w:val="24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početna stranica zajedno sa odeljkom za pregled liste predmeta.</w:t>
      </w:r>
    </w:p>
    <w:p w14:paraId="11B9B3EE" w14:textId="77777777" w:rsidR="00BA095D" w:rsidRPr="00BA095D" w:rsidRDefault="00BA095D" w:rsidP="00BA095D">
      <w:pPr>
        <w:pStyle w:val="BodyText"/>
        <w:numPr>
          <w:ilvl w:val="0"/>
          <w:numId w:val="24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Vrši se odabir predmeta na početnoj stranici </w:t>
      </w:r>
      <w:r>
        <w:rPr>
          <w:lang w:val="sr-Latn-BA"/>
        </w:rPr>
        <w:t>sa odeljkom za pregled liste predmeta.</w:t>
      </w:r>
    </w:p>
    <w:p w14:paraId="1C38798B" w14:textId="77777777" w:rsidR="00BA095D" w:rsidRPr="00BA095D" w:rsidRDefault="00BA095D" w:rsidP="00BA095D">
      <w:pPr>
        <w:pStyle w:val="BodyText"/>
        <w:numPr>
          <w:ilvl w:val="0"/>
          <w:numId w:val="24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>Nakon odabira predmeta prikazuje se stranica sa odeljkom za pregled liste predavača.</w:t>
      </w:r>
    </w:p>
    <w:p w14:paraId="3D9B994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554BD3F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EECDC0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0FC2A11D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Tekuća stranica je stranica sa</w:t>
      </w:r>
      <w:r w:rsidR="00BA095D">
        <w:rPr>
          <w:lang w:val="sr-Latn-BA"/>
        </w:rPr>
        <w:t xml:space="preserve"> odeljkom za pregled liste predavača.</w:t>
      </w:r>
    </w:p>
    <w:p w14:paraId="38AB869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7580DE7" w14:textId="77777777" w:rsidR="007E0B43" w:rsidRDefault="007E0B43" w:rsidP="007E0B43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781A1ABA" w14:textId="77777777" w:rsidR="00786068" w:rsidRPr="003372D3" w:rsidRDefault="00786068" w:rsidP="00786068">
      <w:pPr>
        <w:pStyle w:val="Heading2"/>
        <w:rPr>
          <w:lang w:val="sr-Latn-CS"/>
        </w:rPr>
      </w:pPr>
      <w:bookmarkStart w:id="16" w:name="_Hlk89300984"/>
      <w:bookmarkStart w:id="17" w:name="_Toc89384604"/>
      <w:r>
        <w:rPr>
          <w:lang w:val="sr-Latn-CS"/>
        </w:rPr>
        <w:t>Pregled</w:t>
      </w:r>
      <w:r w:rsidR="00F337D7">
        <w:rPr>
          <w:lang w:val="sr-Latn-CS"/>
        </w:rPr>
        <w:t xml:space="preserve"> </w:t>
      </w:r>
      <w:r w:rsidR="00F337D7" w:rsidRPr="00F337D7">
        <w:rPr>
          <w:lang w:val="sr-Latn-CS"/>
        </w:rPr>
        <w:t>za najčešće postavljenja pitanja</w:t>
      </w:r>
      <w:bookmarkEnd w:id="17"/>
    </w:p>
    <w:bookmarkEnd w:id="16"/>
    <w:p w14:paraId="1C803A2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E447356" w14:textId="77777777" w:rsidR="007E0B43" w:rsidRDefault="00373231" w:rsidP="00F337D7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E55045">
        <w:rPr>
          <w:lang w:val="sr-Latn-CS"/>
        </w:rPr>
        <w:t xml:space="preserve"> </w:t>
      </w:r>
      <w:r w:rsidR="00F337D7">
        <w:rPr>
          <w:lang w:val="sr-Latn-BA"/>
        </w:rPr>
        <w:t xml:space="preserve">stranice aplikacije </w:t>
      </w:r>
      <w:r w:rsidR="00F337D7">
        <w:rPr>
          <w:lang w:val="sr-Latn-CS"/>
        </w:rPr>
        <w:t>koja omogućava p</w:t>
      </w:r>
      <w:r w:rsidR="00F337D7" w:rsidRPr="00F337D7">
        <w:rPr>
          <w:lang w:val="sr-Latn-CS"/>
        </w:rPr>
        <w:t>regled za najčešće postavljenja pitanja</w:t>
      </w:r>
      <w:r w:rsidR="00F337D7">
        <w:rPr>
          <w:lang w:val="sr-Latn-CS"/>
        </w:rPr>
        <w:t>.</w:t>
      </w:r>
    </w:p>
    <w:p w14:paraId="2309A3C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3DCD4BF" w14:textId="77777777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F337D7">
        <w:rPr>
          <w:lang w:val="sr-Latn-CS"/>
        </w:rPr>
        <w:t>veb aplikacije, Predavač, Učenik, Administrator.</w:t>
      </w:r>
    </w:p>
    <w:p w14:paraId="09DA79D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D819190" w14:textId="77777777" w:rsidR="007E0B43" w:rsidRDefault="00F337D7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373231">
        <w:rPr>
          <w:lang w:val="sr-Latn-CS"/>
        </w:rPr>
        <w:t>.</w:t>
      </w:r>
    </w:p>
    <w:p w14:paraId="0EBA1456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3AAE49D" w14:textId="77777777" w:rsidR="00F337D7" w:rsidRDefault="00F337D7" w:rsidP="00F337D7">
      <w:pPr>
        <w:pStyle w:val="BodyText"/>
        <w:numPr>
          <w:ilvl w:val="0"/>
          <w:numId w:val="25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za prikaz</w:t>
      </w:r>
      <w:r>
        <w:rPr>
          <w:lang w:val="sr-Latn-BA"/>
        </w:rPr>
        <w:t xml:space="preserve"> početne stranice.</w:t>
      </w:r>
    </w:p>
    <w:p w14:paraId="1E110572" w14:textId="77777777" w:rsidR="00F337D7" w:rsidRPr="00F337D7" w:rsidRDefault="00F337D7" w:rsidP="00F337D7">
      <w:pPr>
        <w:pStyle w:val="BodyText"/>
        <w:numPr>
          <w:ilvl w:val="0"/>
          <w:numId w:val="25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početna stranica zajedno sa odeljkom za pregled </w:t>
      </w:r>
      <w:r w:rsidRPr="00F337D7">
        <w:rPr>
          <w:lang w:val="sr-Latn-CS"/>
        </w:rPr>
        <w:t>za najčešće postavljenja pitanja</w:t>
      </w:r>
      <w:r>
        <w:rPr>
          <w:lang w:val="sr-Latn-BA"/>
        </w:rPr>
        <w:t>.</w:t>
      </w:r>
    </w:p>
    <w:p w14:paraId="0E0AB8E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C649BF5" w14:textId="77777777"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ABFF3A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0F21100" w14:textId="77777777" w:rsidR="007E0B43" w:rsidRDefault="00ED1FFE" w:rsidP="00B4083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F337D7">
        <w:rPr>
          <w:lang w:val="sr-Latn-BA"/>
        </w:rPr>
        <w:t xml:space="preserve">sa odeljkom za pregled </w:t>
      </w:r>
      <w:r w:rsidR="00F337D7" w:rsidRPr="00F337D7">
        <w:rPr>
          <w:lang w:val="sr-Latn-CS"/>
        </w:rPr>
        <w:t>za najčešće postavljenja pitanja</w:t>
      </w:r>
      <w:r w:rsidR="00F337D7">
        <w:rPr>
          <w:lang w:val="sr-Latn-BA"/>
        </w:rPr>
        <w:t>.</w:t>
      </w:r>
    </w:p>
    <w:p w14:paraId="2182F89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888105A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56E80F75" w14:textId="77777777" w:rsidR="00786068" w:rsidRPr="003372D3" w:rsidRDefault="00786068" w:rsidP="00786068">
      <w:pPr>
        <w:pStyle w:val="Heading2"/>
        <w:rPr>
          <w:lang w:val="sr-Latn-CS"/>
        </w:rPr>
      </w:pPr>
      <w:bookmarkStart w:id="18" w:name="_Toc89384605"/>
      <w:r>
        <w:rPr>
          <w:lang w:val="sr-Latn-CS"/>
        </w:rPr>
        <w:t xml:space="preserve">Pregled </w:t>
      </w:r>
      <w:r w:rsidR="00F337D7" w:rsidRPr="00F337D7">
        <w:rPr>
          <w:lang w:val="sr-Latn-CS"/>
        </w:rPr>
        <w:t>najpopularnijih predmeta</w:t>
      </w:r>
      <w:bookmarkEnd w:id="18"/>
    </w:p>
    <w:p w14:paraId="1FA5CF4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70D8D1E" w14:textId="77777777" w:rsidR="00F337D7" w:rsidRDefault="00F337D7" w:rsidP="00F337D7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>
        <w:rPr>
          <w:lang w:val="sr-Latn-BA"/>
        </w:rPr>
        <w:t xml:space="preserve">stranice aplikacije </w:t>
      </w:r>
      <w:r>
        <w:rPr>
          <w:lang w:val="sr-Latn-CS"/>
        </w:rPr>
        <w:t>koja omogućava p</w:t>
      </w:r>
      <w:r w:rsidRPr="00F337D7">
        <w:rPr>
          <w:lang w:val="sr-Latn-CS"/>
        </w:rPr>
        <w:t>regled najpopularnijih predmeta</w:t>
      </w:r>
      <w:r>
        <w:rPr>
          <w:lang w:val="sr-Latn-CS"/>
        </w:rPr>
        <w:t>.</w:t>
      </w:r>
    </w:p>
    <w:p w14:paraId="1DEB85D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F79C5E4" w14:textId="77777777" w:rsidR="00F337D7" w:rsidRDefault="00F337D7" w:rsidP="00F337D7">
      <w:pPr>
        <w:pStyle w:val="BodyText"/>
        <w:rPr>
          <w:lang w:val="sr-Latn-CS"/>
        </w:rPr>
      </w:pPr>
      <w:r>
        <w:rPr>
          <w:lang w:val="sr-Latn-CS"/>
        </w:rPr>
        <w:t>Posetilac veb aplikacije, Predavač, Učenik, Administrator.</w:t>
      </w:r>
    </w:p>
    <w:p w14:paraId="2DA9BEA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403EC33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5895113" w14:textId="77777777" w:rsidR="00F93061" w:rsidRDefault="007E0B43" w:rsidP="00F337D7">
      <w:pPr>
        <w:pStyle w:val="BodyText"/>
        <w:keepNext/>
        <w:rPr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FF7F2A2" w14:textId="77777777" w:rsidR="00F337D7" w:rsidRDefault="00F337D7" w:rsidP="00F337D7">
      <w:pPr>
        <w:pStyle w:val="BodyText"/>
        <w:numPr>
          <w:ilvl w:val="0"/>
          <w:numId w:val="26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za prikaz</w:t>
      </w:r>
      <w:r>
        <w:rPr>
          <w:lang w:val="sr-Latn-BA"/>
        </w:rPr>
        <w:t xml:space="preserve"> početne stranice.</w:t>
      </w:r>
    </w:p>
    <w:p w14:paraId="66241B8C" w14:textId="77777777" w:rsidR="00F337D7" w:rsidRPr="00F337D7" w:rsidRDefault="00F337D7" w:rsidP="00F337D7">
      <w:pPr>
        <w:pStyle w:val="BodyText"/>
        <w:numPr>
          <w:ilvl w:val="0"/>
          <w:numId w:val="26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početna stranica zajedno </w:t>
      </w:r>
      <w:bookmarkStart w:id="19" w:name="_Hlk89301543"/>
      <w:r>
        <w:rPr>
          <w:lang w:val="sr-Latn-BA"/>
        </w:rPr>
        <w:t>sa odeljkom za pregled</w:t>
      </w:r>
      <w:r w:rsidR="000A1F54">
        <w:rPr>
          <w:lang w:val="sr-Latn-BA"/>
        </w:rPr>
        <w:t xml:space="preserve"> </w:t>
      </w:r>
      <w:r w:rsidR="000862D2" w:rsidRPr="00F337D7">
        <w:rPr>
          <w:lang w:val="sr-Latn-CS"/>
        </w:rPr>
        <w:t>najpopularnijih predmeta</w:t>
      </w:r>
      <w:r w:rsidR="000862D2">
        <w:rPr>
          <w:lang w:val="sr-Latn-CS"/>
        </w:rPr>
        <w:t>.</w:t>
      </w:r>
      <w:bookmarkEnd w:id="19"/>
    </w:p>
    <w:p w14:paraId="1241BCE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EF7B03E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F3136A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E0B8A4E" w14:textId="77777777" w:rsidR="007E0B43" w:rsidRDefault="00B40836" w:rsidP="00B4083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142F3B" w:rsidRPr="00142F3B">
        <w:rPr>
          <w:lang w:val="sr-Latn-CS"/>
        </w:rPr>
        <w:t>sa odeljkom za pregled najpopularnijih predmeta.</w:t>
      </w:r>
    </w:p>
    <w:p w14:paraId="3BC584C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2383100C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760B62B7" w14:textId="77777777" w:rsidR="00786068" w:rsidRPr="003372D3" w:rsidRDefault="008D6EE2" w:rsidP="00786068">
      <w:pPr>
        <w:pStyle w:val="Heading2"/>
        <w:rPr>
          <w:lang w:val="sr-Latn-CS"/>
        </w:rPr>
      </w:pPr>
      <w:bookmarkStart w:id="20" w:name="_Toc89384606"/>
      <w:r>
        <w:rPr>
          <w:lang w:val="sr-Latn-CS"/>
        </w:rPr>
        <w:t>Unos podataka o sebi</w:t>
      </w:r>
      <w:bookmarkEnd w:id="20"/>
    </w:p>
    <w:p w14:paraId="2DD6F5D3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AA1767F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8D6EE2">
        <w:rPr>
          <w:lang w:val="sr-Latn-CS"/>
        </w:rPr>
        <w:t xml:space="preserve">u kojem predavač može da </w:t>
      </w:r>
      <w:r w:rsidR="00577C0B">
        <w:rPr>
          <w:lang w:val="sr-Latn-CS"/>
        </w:rPr>
        <w:t xml:space="preserve">unosi </w:t>
      </w:r>
      <w:r w:rsidR="008D6EE2">
        <w:rPr>
          <w:lang w:val="sr-Latn-CS"/>
        </w:rPr>
        <w:t xml:space="preserve">podatke o sebi. </w:t>
      </w:r>
    </w:p>
    <w:p w14:paraId="0F4BAD9F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5506B2D" w14:textId="77777777" w:rsidR="00DD4C2E" w:rsidRDefault="008D6EE2" w:rsidP="00DD4C2E">
      <w:pPr>
        <w:pStyle w:val="BodyText"/>
        <w:rPr>
          <w:lang w:val="sr-Latn-CS"/>
        </w:rPr>
      </w:pPr>
      <w:r>
        <w:rPr>
          <w:lang w:val="sr-Latn-CS"/>
        </w:rPr>
        <w:t>Predavač, Administrator.</w:t>
      </w:r>
    </w:p>
    <w:p w14:paraId="592C82F3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BA889CF" w14:textId="77777777" w:rsidR="00DD4C2E" w:rsidRDefault="00577C0B" w:rsidP="00DD4C2E">
      <w:pPr>
        <w:pStyle w:val="BodyText"/>
        <w:rPr>
          <w:lang w:val="sr-Latn-CS"/>
        </w:rPr>
      </w:pPr>
      <w:r>
        <w:rPr>
          <w:lang w:val="sr-Latn-CS"/>
        </w:rPr>
        <w:t>Predavač je ulogovan</w:t>
      </w:r>
      <w:r w:rsidR="00DD4C2E">
        <w:rPr>
          <w:lang w:val="sr-Latn-CS"/>
        </w:rPr>
        <w:t>.</w:t>
      </w:r>
    </w:p>
    <w:p w14:paraId="2BBB8266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3863F5F" w14:textId="77777777" w:rsidR="00DD4C2E" w:rsidRDefault="00DD4C2E" w:rsidP="002C12A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opciju za prikaz</w:t>
      </w:r>
      <w:r w:rsidR="00577C0B">
        <w:rPr>
          <w:lang w:val="sr-Latn-CS"/>
        </w:rPr>
        <w:t xml:space="preserve"> </w:t>
      </w:r>
      <w:r w:rsidR="00F13BF5">
        <w:rPr>
          <w:lang w:val="sr-Latn-CS"/>
        </w:rPr>
        <w:t xml:space="preserve">profila </w:t>
      </w:r>
      <w:r w:rsidR="00577C0B">
        <w:rPr>
          <w:lang w:val="sr-Latn-CS"/>
        </w:rPr>
        <w:t>o predavaču</w:t>
      </w:r>
      <w:r>
        <w:rPr>
          <w:lang w:val="sr-Latn-CS"/>
        </w:rPr>
        <w:t>.</w:t>
      </w:r>
    </w:p>
    <w:p w14:paraId="603A01D1" w14:textId="77777777"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577C0B">
        <w:rPr>
          <w:lang w:val="sr-Latn-CS"/>
        </w:rPr>
        <w:t>sa svim podacima o predavaču</w:t>
      </w:r>
      <w:r>
        <w:rPr>
          <w:lang w:val="sr-Latn-CS"/>
        </w:rPr>
        <w:t>.</w:t>
      </w:r>
    </w:p>
    <w:p w14:paraId="2C6494C1" w14:textId="77777777"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Korisnik </w:t>
      </w:r>
      <w:r w:rsidR="00577C0B">
        <w:rPr>
          <w:lang w:val="sr-Latn-CS"/>
        </w:rPr>
        <w:t>zatim unosi podatke o sebi</w:t>
      </w:r>
      <w:r w:rsidR="00C77640">
        <w:rPr>
          <w:lang w:val="sr-Latn-CS"/>
        </w:rPr>
        <w:t xml:space="preserve"> na stranici sa podacima o predavaču</w:t>
      </w:r>
      <w:r>
        <w:rPr>
          <w:lang w:val="sr-Latn-CS"/>
        </w:rPr>
        <w:t>.</w:t>
      </w:r>
    </w:p>
    <w:p w14:paraId="29AB842F" w14:textId="77777777" w:rsidR="00DD4C2E" w:rsidRDefault="00577C0B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Kada korisnik </w:t>
      </w:r>
      <w:r w:rsidR="00C77640">
        <w:rPr>
          <w:lang w:val="sr-Latn-CS"/>
        </w:rPr>
        <w:t>unese podatke o sebi na kraju treba da pritisne dugme da sačuva podatke</w:t>
      </w:r>
      <w:r w:rsidR="00DD4C2E">
        <w:rPr>
          <w:lang w:val="sr-Latn-CS"/>
        </w:rPr>
        <w:t>.</w:t>
      </w:r>
    </w:p>
    <w:p w14:paraId="33FAD146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83B27DF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0756DC1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400537D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5B5BBB">
        <w:rPr>
          <w:lang w:val="sr-Latn-CS"/>
        </w:rPr>
        <w:t>u kojem predavač može da unosi podatke o sebi.</w:t>
      </w:r>
    </w:p>
    <w:p w14:paraId="5B8FBC19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42FF52E" w14:textId="77777777" w:rsidR="00DD4C2E" w:rsidRDefault="00DD4C2E" w:rsidP="00DD4C2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2EDDC758" w14:textId="77777777" w:rsidR="00786068" w:rsidRPr="003372D3" w:rsidRDefault="005B5BBB" w:rsidP="00785A86">
      <w:pPr>
        <w:pStyle w:val="Heading2"/>
        <w:rPr>
          <w:lang w:val="sr-Latn-CS"/>
        </w:rPr>
      </w:pPr>
      <w:bookmarkStart w:id="21" w:name="_Toc89384607"/>
      <w:r w:rsidRPr="005B5BBB">
        <w:rPr>
          <w:lang w:val="sr-Latn-CS"/>
        </w:rPr>
        <w:t>Postavljanje profilne slike</w:t>
      </w:r>
      <w:bookmarkEnd w:id="21"/>
    </w:p>
    <w:p w14:paraId="0D354873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0291036" w14:textId="77777777" w:rsidR="00F13BF5" w:rsidRDefault="00F13BF5" w:rsidP="00F13BF5">
      <w:pPr>
        <w:pStyle w:val="BodyText"/>
        <w:rPr>
          <w:lang w:val="sr-Latn-CS"/>
        </w:rPr>
      </w:pPr>
      <w:r>
        <w:rPr>
          <w:lang w:val="sr-Latn-CS"/>
        </w:rPr>
        <w:t>Prikaz stranice u kojem predavač može da postavi profilnu sliku.</w:t>
      </w:r>
    </w:p>
    <w:p w14:paraId="525FB67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CE6EA30" w14:textId="77777777" w:rsidR="007E0B43" w:rsidRDefault="00F13BF5" w:rsidP="00F13BF5">
      <w:pPr>
        <w:pStyle w:val="BodyText"/>
        <w:rPr>
          <w:lang w:val="sr-Latn-CS"/>
        </w:rPr>
      </w:pPr>
      <w:r>
        <w:rPr>
          <w:lang w:val="sr-Latn-CS"/>
        </w:rPr>
        <w:t>Predavač, Administrator.</w:t>
      </w:r>
    </w:p>
    <w:p w14:paraId="01B304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BCC5D14" w14:textId="77777777" w:rsidR="00F13BF5" w:rsidRDefault="00F13BF5" w:rsidP="00F13BF5">
      <w:pPr>
        <w:pStyle w:val="BodyText"/>
        <w:rPr>
          <w:lang w:val="sr-Latn-CS"/>
        </w:rPr>
      </w:pPr>
      <w:r>
        <w:rPr>
          <w:lang w:val="sr-Latn-CS"/>
        </w:rPr>
        <w:t>Predavač je ulogovan.</w:t>
      </w:r>
    </w:p>
    <w:p w14:paraId="7A1BA6F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1E1A615" w14:textId="77777777" w:rsidR="00F13BF5" w:rsidRDefault="00F13BF5" w:rsidP="00F13BF5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 opciju za prikaz profila o predavaču.</w:t>
      </w:r>
    </w:p>
    <w:p w14:paraId="18AD1E6A" w14:textId="77777777" w:rsidR="00F13BF5" w:rsidRDefault="00F13BF5" w:rsidP="00F13BF5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stranica</w:t>
      </w:r>
      <w:r w:rsidR="009574BF">
        <w:rPr>
          <w:lang w:val="sr-Latn-CS"/>
        </w:rPr>
        <w:t xml:space="preserve"> u kojem predavač može da postavi profilnu sliku.</w:t>
      </w:r>
    </w:p>
    <w:p w14:paraId="4474977B" w14:textId="77777777" w:rsidR="00F13BF5" w:rsidRDefault="00F13BF5" w:rsidP="00F13BF5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Korisnik zatim </w:t>
      </w:r>
      <w:r w:rsidR="009574BF">
        <w:rPr>
          <w:lang w:val="sr-Latn-CS"/>
        </w:rPr>
        <w:t xml:space="preserve">postavlja profilnu sliku. </w:t>
      </w:r>
    </w:p>
    <w:p w14:paraId="47E434C2" w14:textId="77777777" w:rsidR="00F13BF5" w:rsidRPr="00F13BF5" w:rsidRDefault="00F13BF5" w:rsidP="00F13BF5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Kada korisnik </w:t>
      </w:r>
      <w:r w:rsidR="009574BF">
        <w:rPr>
          <w:lang w:val="sr-Latn-CS"/>
        </w:rPr>
        <w:t xml:space="preserve">postavi profilnu sliku </w:t>
      </w:r>
      <w:r>
        <w:rPr>
          <w:lang w:val="sr-Latn-CS"/>
        </w:rPr>
        <w:t>na kraju treba da pritisne dugme da sačuva</w:t>
      </w:r>
      <w:r w:rsidR="009574BF">
        <w:rPr>
          <w:lang w:val="sr-Latn-CS"/>
        </w:rPr>
        <w:t xml:space="preserve"> izmene</w:t>
      </w:r>
      <w:r>
        <w:rPr>
          <w:lang w:val="sr-Latn-CS"/>
        </w:rPr>
        <w:t>.</w:t>
      </w:r>
    </w:p>
    <w:p w14:paraId="18C8BF9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86B81EF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F64ABD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5421B7F7" w14:textId="77777777" w:rsidR="007E0B43" w:rsidRDefault="00C549E0" w:rsidP="00C549E0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9574BF">
        <w:rPr>
          <w:lang w:val="sr-Latn-CS"/>
        </w:rPr>
        <w:t>u kojem predavač može da postavi profilnu sliku.</w:t>
      </w:r>
    </w:p>
    <w:p w14:paraId="2C9B5C9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5F3CE3BA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3DF9379A" w14:textId="77777777" w:rsidR="00786068" w:rsidRPr="003372D3" w:rsidRDefault="00785A86" w:rsidP="00786068">
      <w:pPr>
        <w:pStyle w:val="Heading2"/>
        <w:rPr>
          <w:lang w:val="sr-Latn-CS"/>
        </w:rPr>
      </w:pPr>
      <w:bookmarkStart w:id="22" w:name="_Toc89384608"/>
      <w:r>
        <w:rPr>
          <w:lang w:val="sr-Latn-CS"/>
        </w:rPr>
        <w:t>Pr</w:t>
      </w:r>
      <w:r w:rsidR="009574BF">
        <w:rPr>
          <w:lang w:val="sr-Latn-CS"/>
        </w:rPr>
        <w:t>omena biografije</w:t>
      </w:r>
      <w:bookmarkEnd w:id="22"/>
    </w:p>
    <w:p w14:paraId="1CD6F167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CF7C9D1" w14:textId="77777777"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9574BF">
        <w:rPr>
          <w:lang w:val="sr-Latn-CS"/>
        </w:rPr>
        <w:t xml:space="preserve">u kojem predavač može da </w:t>
      </w:r>
      <w:bookmarkStart w:id="23" w:name="_Hlk89372792"/>
      <w:r w:rsidR="009574BF">
        <w:rPr>
          <w:lang w:val="sr-Latn-CS"/>
        </w:rPr>
        <w:t>promeni biografiju o sebi.</w:t>
      </w:r>
      <w:bookmarkEnd w:id="23"/>
    </w:p>
    <w:p w14:paraId="4906491E" w14:textId="77777777" w:rsidR="009574BF" w:rsidRPr="007E0B43" w:rsidRDefault="009574BF" w:rsidP="009574B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12FD6D9" w14:textId="77777777" w:rsidR="009574BF" w:rsidRDefault="009574BF" w:rsidP="009574BF">
      <w:pPr>
        <w:pStyle w:val="BodyText"/>
        <w:rPr>
          <w:lang w:val="sr-Latn-CS"/>
        </w:rPr>
      </w:pPr>
      <w:r>
        <w:rPr>
          <w:lang w:val="sr-Latn-CS"/>
        </w:rPr>
        <w:t>Predavač, Administrator.</w:t>
      </w:r>
    </w:p>
    <w:p w14:paraId="7351F93A" w14:textId="77777777" w:rsidR="009574BF" w:rsidRPr="007E0B43" w:rsidRDefault="009574BF" w:rsidP="009574B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AD32154" w14:textId="77777777" w:rsidR="009574BF" w:rsidRDefault="009574BF" w:rsidP="009574BF">
      <w:pPr>
        <w:pStyle w:val="BodyText"/>
        <w:rPr>
          <w:lang w:val="sr-Latn-CS"/>
        </w:rPr>
      </w:pPr>
      <w:r>
        <w:rPr>
          <w:lang w:val="sr-Latn-CS"/>
        </w:rPr>
        <w:t>Predavač je ulogovan.</w:t>
      </w:r>
    </w:p>
    <w:p w14:paraId="00B265B7" w14:textId="77777777" w:rsidR="009574BF" w:rsidRPr="007E0B43" w:rsidRDefault="009574BF" w:rsidP="009574B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6F4DAEC" w14:textId="77777777" w:rsidR="009574BF" w:rsidRDefault="009574BF" w:rsidP="009574B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Korisnik bira opciju za prikaz profila o predavaču.</w:t>
      </w:r>
    </w:p>
    <w:p w14:paraId="0A7F677B" w14:textId="77777777" w:rsidR="009574BF" w:rsidRDefault="009574BF" w:rsidP="009574B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stranica u kojem predavač može da promeni biografiju o sebi.</w:t>
      </w:r>
    </w:p>
    <w:p w14:paraId="54B18D29" w14:textId="77777777" w:rsidR="009574BF" w:rsidRDefault="009574BF" w:rsidP="009574B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Korisnik zatim menja</w:t>
      </w:r>
      <w:r w:rsidRPr="009574BF">
        <w:rPr>
          <w:lang w:val="sr-Latn-CS"/>
        </w:rPr>
        <w:t xml:space="preserve"> biografiju o sebi.</w:t>
      </w:r>
    </w:p>
    <w:p w14:paraId="3A812F91" w14:textId="77777777" w:rsidR="009574BF" w:rsidRPr="009574BF" w:rsidRDefault="009574BF" w:rsidP="009574B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Kada korisnik promeni biografiju o sebi na kraju treba da pritisne dugme da sačuva izmene.</w:t>
      </w:r>
    </w:p>
    <w:p w14:paraId="090AA712" w14:textId="77777777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zuzetci:</w:t>
      </w:r>
    </w:p>
    <w:p w14:paraId="78B80566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6B40C2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443C00A" w14:textId="77777777" w:rsidR="007E0B43" w:rsidRDefault="00686570" w:rsidP="00255A41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E13BD6">
        <w:rPr>
          <w:lang w:val="sr-Latn-CS"/>
        </w:rPr>
        <w:t>u kojem predavač može da promeni biografiju o sebi.</w:t>
      </w:r>
    </w:p>
    <w:p w14:paraId="362B011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AD6D2A9" w14:textId="77777777" w:rsidR="00E13BD6" w:rsidRDefault="007E0B43" w:rsidP="00E13BD6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E5C736A" w14:textId="77777777" w:rsidR="00E13BD6" w:rsidRPr="003372D3" w:rsidRDefault="00E13BD6" w:rsidP="00E13BD6">
      <w:pPr>
        <w:pStyle w:val="Heading2"/>
        <w:rPr>
          <w:lang w:val="sr-Latn-CS"/>
        </w:rPr>
      </w:pPr>
      <w:bookmarkStart w:id="24" w:name="_Toc89384609"/>
      <w:r w:rsidRPr="00E13BD6">
        <w:rPr>
          <w:lang w:val="sr-Latn-CS"/>
        </w:rPr>
        <w:t>Dodavanje predmeta na kojima će držati privatne časove</w:t>
      </w:r>
      <w:bookmarkEnd w:id="24"/>
    </w:p>
    <w:p w14:paraId="0BC47111" w14:textId="77777777" w:rsidR="00E13BD6" w:rsidRPr="007E0B43" w:rsidRDefault="00E13BD6" w:rsidP="00E13BD6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A325E90" w14:textId="77777777" w:rsidR="00E13BD6" w:rsidRDefault="00E13BD6" w:rsidP="00E13BD6">
      <w:pPr>
        <w:pStyle w:val="BodyText"/>
        <w:rPr>
          <w:lang w:val="sr-Latn-CS"/>
        </w:rPr>
      </w:pPr>
      <w:r>
        <w:rPr>
          <w:lang w:val="sr-Latn-CS"/>
        </w:rPr>
        <w:t>Prikaz stranice u kojem predavač može da d</w:t>
      </w:r>
      <w:r w:rsidRPr="00E13BD6">
        <w:rPr>
          <w:lang w:val="sr-Latn-CS"/>
        </w:rPr>
        <w:t>odaje predmet</w:t>
      </w:r>
      <w:r>
        <w:rPr>
          <w:lang w:val="sr-Latn-CS"/>
        </w:rPr>
        <w:t>e</w:t>
      </w:r>
      <w:r w:rsidRPr="00E13BD6">
        <w:rPr>
          <w:lang w:val="sr-Latn-CS"/>
        </w:rPr>
        <w:t xml:space="preserve"> na kojima će držati privatne časove</w:t>
      </w:r>
      <w:r>
        <w:rPr>
          <w:lang w:val="sr-Latn-CS"/>
        </w:rPr>
        <w:t>.</w:t>
      </w:r>
    </w:p>
    <w:p w14:paraId="4962756E" w14:textId="77777777" w:rsidR="00E13BD6" w:rsidRPr="007E0B43" w:rsidRDefault="00E13BD6" w:rsidP="00E13BD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13FE2DD" w14:textId="77777777" w:rsidR="00E13BD6" w:rsidRDefault="00E13BD6" w:rsidP="00E13BD6">
      <w:pPr>
        <w:pStyle w:val="BodyText"/>
        <w:rPr>
          <w:lang w:val="sr-Latn-CS"/>
        </w:rPr>
      </w:pPr>
      <w:r>
        <w:rPr>
          <w:lang w:val="sr-Latn-CS"/>
        </w:rPr>
        <w:t>Predavač, Administrator.</w:t>
      </w:r>
    </w:p>
    <w:p w14:paraId="6AEF1352" w14:textId="77777777" w:rsidR="00E13BD6" w:rsidRPr="007E0B43" w:rsidRDefault="00E13BD6" w:rsidP="00E13BD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0C5253A" w14:textId="77777777" w:rsidR="00E13BD6" w:rsidRDefault="00E13BD6" w:rsidP="00E13BD6">
      <w:pPr>
        <w:pStyle w:val="BodyText"/>
        <w:rPr>
          <w:lang w:val="sr-Latn-CS"/>
        </w:rPr>
      </w:pPr>
      <w:r>
        <w:rPr>
          <w:lang w:val="sr-Latn-CS"/>
        </w:rPr>
        <w:t>Predavač je ulogovan.</w:t>
      </w:r>
    </w:p>
    <w:p w14:paraId="56320666" w14:textId="77777777" w:rsidR="00E13BD6" w:rsidRDefault="00E13BD6" w:rsidP="00E13BD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82C5949" w14:textId="77777777" w:rsidR="00E13BD6" w:rsidRDefault="00E13BD6" w:rsidP="00E13BD6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Korisnik bira opciju za prikaz profila o predavaču.</w:t>
      </w:r>
    </w:p>
    <w:p w14:paraId="386A2461" w14:textId="77777777" w:rsidR="00E13BD6" w:rsidRDefault="00E13BD6" w:rsidP="00E13BD6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Prikazuje se stranica u kojem predavač može da d</w:t>
      </w:r>
      <w:r w:rsidRPr="00E13BD6">
        <w:rPr>
          <w:lang w:val="sr-Latn-CS"/>
        </w:rPr>
        <w:t>odaje predmet</w:t>
      </w:r>
      <w:r>
        <w:rPr>
          <w:lang w:val="sr-Latn-CS"/>
        </w:rPr>
        <w:t>e</w:t>
      </w:r>
      <w:r w:rsidRPr="00E13BD6">
        <w:rPr>
          <w:lang w:val="sr-Latn-CS"/>
        </w:rPr>
        <w:t xml:space="preserve"> na kojima će držati privatne časove</w:t>
      </w:r>
      <w:r>
        <w:rPr>
          <w:lang w:val="sr-Latn-CS"/>
        </w:rPr>
        <w:t>.</w:t>
      </w:r>
    </w:p>
    <w:p w14:paraId="5B02756D" w14:textId="77777777" w:rsidR="00E13BD6" w:rsidRPr="00E13BD6" w:rsidRDefault="00E13BD6" w:rsidP="00E13BD6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Korisnik zatim d</w:t>
      </w:r>
      <w:r w:rsidRPr="00E13BD6">
        <w:rPr>
          <w:lang w:val="sr-Latn-CS"/>
        </w:rPr>
        <w:t>odaje predmet</w:t>
      </w:r>
      <w:r>
        <w:rPr>
          <w:lang w:val="sr-Latn-CS"/>
        </w:rPr>
        <w:t>e</w:t>
      </w:r>
      <w:r w:rsidRPr="00E13BD6">
        <w:rPr>
          <w:lang w:val="sr-Latn-CS"/>
        </w:rPr>
        <w:t xml:space="preserve"> na kojima će držati privatne časove</w:t>
      </w:r>
      <w:r>
        <w:rPr>
          <w:lang w:val="sr-Latn-CS"/>
        </w:rPr>
        <w:t>.</w:t>
      </w:r>
    </w:p>
    <w:p w14:paraId="085FCEC9" w14:textId="77777777" w:rsidR="00E13BD6" w:rsidRPr="00E13BD6" w:rsidRDefault="00E13BD6" w:rsidP="00E13BD6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Kada korisnik doda predmete na kraju treba da pritisne dugme da sačuva izmene.</w:t>
      </w:r>
    </w:p>
    <w:p w14:paraId="5E8CB5FB" w14:textId="77777777" w:rsidR="00E13BD6" w:rsidRPr="00255A41" w:rsidRDefault="00E13BD6" w:rsidP="00E13BD6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lastRenderedPageBreak/>
        <w:t>Izuzetci:</w:t>
      </w:r>
    </w:p>
    <w:p w14:paraId="572E4A87" w14:textId="77777777" w:rsidR="00E13BD6" w:rsidRDefault="00E13BD6" w:rsidP="00E13BD6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5EE0FE9" w14:textId="77777777" w:rsidR="00E13BD6" w:rsidRPr="007E0B43" w:rsidRDefault="00E13BD6" w:rsidP="00E13BD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8E52294" w14:textId="77777777" w:rsidR="00E13BD6" w:rsidRDefault="00E13BD6" w:rsidP="00E56233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E56233">
        <w:rPr>
          <w:lang w:val="sr-Latn-CS"/>
        </w:rPr>
        <w:t>u kojem predavač može da d</w:t>
      </w:r>
      <w:r w:rsidR="00E56233" w:rsidRPr="00E13BD6">
        <w:rPr>
          <w:lang w:val="sr-Latn-CS"/>
        </w:rPr>
        <w:t>odaje predmet</w:t>
      </w:r>
      <w:r w:rsidR="00E56233">
        <w:rPr>
          <w:lang w:val="sr-Latn-CS"/>
        </w:rPr>
        <w:t>e</w:t>
      </w:r>
      <w:r w:rsidR="00E56233" w:rsidRPr="00E13BD6">
        <w:rPr>
          <w:lang w:val="sr-Latn-CS"/>
        </w:rPr>
        <w:t xml:space="preserve"> na kojima će držati privatne časove</w:t>
      </w:r>
      <w:r w:rsidR="00E56233">
        <w:rPr>
          <w:lang w:val="sr-Latn-CS"/>
        </w:rPr>
        <w:t>.</w:t>
      </w:r>
    </w:p>
    <w:p w14:paraId="496C65CD" w14:textId="77777777" w:rsidR="00E13BD6" w:rsidRPr="007E0B43" w:rsidRDefault="00E13BD6" w:rsidP="00E13BD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5E8A41BD" w14:textId="77777777" w:rsidR="00E13BD6" w:rsidRDefault="00E13BD6" w:rsidP="00E13BD6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7908C872" w14:textId="77777777" w:rsidR="00E56233" w:rsidRPr="003372D3" w:rsidRDefault="00E56233" w:rsidP="00E56233">
      <w:pPr>
        <w:pStyle w:val="Heading2"/>
        <w:rPr>
          <w:lang w:val="sr-Latn-CS"/>
        </w:rPr>
      </w:pPr>
      <w:bookmarkStart w:id="25" w:name="_Toc89384610"/>
      <w:r w:rsidRPr="00E56233">
        <w:rPr>
          <w:lang w:val="sr-Latn-CS"/>
        </w:rPr>
        <w:t>Menjanje</w:t>
      </w:r>
      <w:r w:rsidRPr="00E13BD6">
        <w:rPr>
          <w:lang w:val="sr-Latn-CS"/>
        </w:rPr>
        <w:t xml:space="preserve"> predmeta na kojima će držati privatne časove</w:t>
      </w:r>
      <w:bookmarkEnd w:id="25"/>
    </w:p>
    <w:p w14:paraId="60FEC6FB" w14:textId="77777777" w:rsidR="00E56233" w:rsidRPr="007E0B43" w:rsidRDefault="00E56233" w:rsidP="00E5623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92477E8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Prikaz stranice u kojem predavač može da m</w:t>
      </w:r>
      <w:r w:rsidRPr="00E56233">
        <w:rPr>
          <w:lang w:val="sr-Latn-CS"/>
        </w:rPr>
        <w:t>enja</w:t>
      </w:r>
      <w:r>
        <w:rPr>
          <w:lang w:val="sr-Latn-CS"/>
        </w:rPr>
        <w:t xml:space="preserve"> </w:t>
      </w:r>
      <w:r w:rsidRPr="00E13BD6">
        <w:rPr>
          <w:lang w:val="sr-Latn-CS"/>
        </w:rPr>
        <w:t>predmet</w:t>
      </w:r>
      <w:r>
        <w:rPr>
          <w:lang w:val="sr-Latn-CS"/>
        </w:rPr>
        <w:t>e</w:t>
      </w:r>
      <w:r w:rsidRPr="00E13BD6">
        <w:rPr>
          <w:lang w:val="sr-Latn-CS"/>
        </w:rPr>
        <w:t xml:space="preserve"> na kojima će držati privatne časove</w:t>
      </w:r>
      <w:r>
        <w:rPr>
          <w:lang w:val="sr-Latn-CS"/>
        </w:rPr>
        <w:t>.</w:t>
      </w:r>
    </w:p>
    <w:p w14:paraId="7718C842" w14:textId="77777777" w:rsidR="00E56233" w:rsidRPr="007E0B4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CC78909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Predavač, Administrator.</w:t>
      </w:r>
    </w:p>
    <w:p w14:paraId="5DE0D7E3" w14:textId="77777777" w:rsidR="00E56233" w:rsidRPr="007E0B4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5C71375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Predavač je ulogovan.</w:t>
      </w:r>
    </w:p>
    <w:p w14:paraId="114229E0" w14:textId="77777777" w:rsidR="00E5623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24D3CF5" w14:textId="77777777" w:rsidR="00E56233" w:rsidRDefault="00E56233" w:rsidP="00E5623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bira opciju za prikaz profila o predavaču.</w:t>
      </w:r>
    </w:p>
    <w:p w14:paraId="582860E3" w14:textId="77777777" w:rsidR="00E56233" w:rsidRDefault="00E56233" w:rsidP="00E5623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stranica u kojem predavač može da menja</w:t>
      </w:r>
      <w:r w:rsidRPr="00E13BD6">
        <w:rPr>
          <w:lang w:val="sr-Latn-CS"/>
        </w:rPr>
        <w:t xml:space="preserve"> predmet</w:t>
      </w:r>
      <w:r>
        <w:rPr>
          <w:lang w:val="sr-Latn-CS"/>
        </w:rPr>
        <w:t>e</w:t>
      </w:r>
      <w:r w:rsidRPr="00E13BD6">
        <w:rPr>
          <w:lang w:val="sr-Latn-CS"/>
        </w:rPr>
        <w:t xml:space="preserve"> na kojima će držati privatne časove</w:t>
      </w:r>
      <w:r>
        <w:rPr>
          <w:lang w:val="sr-Latn-CS"/>
        </w:rPr>
        <w:t>.</w:t>
      </w:r>
    </w:p>
    <w:p w14:paraId="2019D529" w14:textId="77777777" w:rsidR="00E56233" w:rsidRPr="00E13BD6" w:rsidRDefault="00E56233" w:rsidP="00E5623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zatim menja</w:t>
      </w:r>
      <w:r w:rsidRPr="00E13BD6">
        <w:rPr>
          <w:lang w:val="sr-Latn-CS"/>
        </w:rPr>
        <w:t xml:space="preserve"> predmet</w:t>
      </w:r>
      <w:r>
        <w:rPr>
          <w:lang w:val="sr-Latn-CS"/>
        </w:rPr>
        <w:t>e</w:t>
      </w:r>
      <w:r w:rsidRPr="00E13BD6">
        <w:rPr>
          <w:lang w:val="sr-Latn-CS"/>
        </w:rPr>
        <w:t xml:space="preserve"> na kojima će držati privatne časove</w:t>
      </w:r>
      <w:r>
        <w:rPr>
          <w:lang w:val="sr-Latn-CS"/>
        </w:rPr>
        <w:t>.</w:t>
      </w:r>
    </w:p>
    <w:p w14:paraId="1A134091" w14:textId="77777777" w:rsidR="00E56233" w:rsidRPr="00E56233" w:rsidRDefault="00E56233" w:rsidP="00E5623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Kada korisnik promeni predmete na kraju treba da pritisne dugme da sačuva izmene.</w:t>
      </w:r>
    </w:p>
    <w:p w14:paraId="6FA0B6C4" w14:textId="77777777" w:rsidR="00E56233" w:rsidRPr="00255A41" w:rsidRDefault="00E56233" w:rsidP="00E56233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Izuzetci:</w:t>
      </w:r>
    </w:p>
    <w:p w14:paraId="039070F9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74AA5FF" w14:textId="77777777" w:rsidR="00E56233" w:rsidRPr="007E0B4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5CF018C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Tekuća stranica je stranica u kojem predavač može da menja</w:t>
      </w:r>
      <w:r w:rsidRPr="00E13BD6">
        <w:rPr>
          <w:lang w:val="sr-Latn-CS"/>
        </w:rPr>
        <w:t xml:space="preserve"> predmet</w:t>
      </w:r>
      <w:r>
        <w:rPr>
          <w:lang w:val="sr-Latn-CS"/>
        </w:rPr>
        <w:t>e</w:t>
      </w:r>
      <w:r w:rsidRPr="00E13BD6">
        <w:rPr>
          <w:lang w:val="sr-Latn-CS"/>
        </w:rPr>
        <w:t xml:space="preserve"> na kojima će držati privatne časove</w:t>
      </w:r>
      <w:r>
        <w:rPr>
          <w:lang w:val="sr-Latn-CS"/>
        </w:rPr>
        <w:t>.</w:t>
      </w:r>
    </w:p>
    <w:p w14:paraId="517B56DD" w14:textId="77777777" w:rsidR="00E56233" w:rsidRPr="007E0B4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3C0318F" w14:textId="77777777" w:rsidR="00E56233" w:rsidRDefault="00E56233" w:rsidP="00E5623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7F39E32F" w14:textId="77777777" w:rsidR="00E56233" w:rsidRPr="003372D3" w:rsidRDefault="00E56233" w:rsidP="00E56233">
      <w:pPr>
        <w:pStyle w:val="Heading2"/>
        <w:rPr>
          <w:lang w:val="sr-Latn-CS"/>
        </w:rPr>
      </w:pPr>
      <w:bookmarkStart w:id="26" w:name="_Toc89384611"/>
      <w:r w:rsidRPr="00E13BD6">
        <w:rPr>
          <w:lang w:val="sr-Latn-CS"/>
        </w:rPr>
        <w:t>Dodavanje</w:t>
      </w:r>
      <w:r w:rsidRPr="00E56233">
        <w:rPr>
          <w:lang w:val="sr-Latn-CS"/>
        </w:rPr>
        <w:t xml:space="preserve"> cene i trajanje jednog časa</w:t>
      </w:r>
      <w:bookmarkEnd w:id="26"/>
    </w:p>
    <w:p w14:paraId="6ACD70AB" w14:textId="77777777" w:rsidR="00E56233" w:rsidRPr="007E0B43" w:rsidRDefault="00E56233" w:rsidP="00E5623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6682DDB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Prikaz stranice u kojem predavač može da d</w:t>
      </w:r>
      <w:r w:rsidRPr="00E13BD6">
        <w:rPr>
          <w:lang w:val="sr-Latn-CS"/>
        </w:rPr>
        <w:t xml:space="preserve">odaje </w:t>
      </w:r>
      <w:r w:rsidRPr="00E56233">
        <w:rPr>
          <w:lang w:val="sr-Latn-CS"/>
        </w:rPr>
        <w:t>cen</w:t>
      </w:r>
      <w:r>
        <w:rPr>
          <w:lang w:val="sr-Latn-CS"/>
        </w:rPr>
        <w:t>u</w:t>
      </w:r>
      <w:r w:rsidRPr="00E56233">
        <w:rPr>
          <w:lang w:val="sr-Latn-CS"/>
        </w:rPr>
        <w:t xml:space="preserve"> i trajanje jednog časa</w:t>
      </w:r>
      <w:r>
        <w:rPr>
          <w:lang w:val="sr-Latn-CS"/>
        </w:rPr>
        <w:t>.</w:t>
      </w:r>
    </w:p>
    <w:p w14:paraId="45B40D64" w14:textId="77777777" w:rsidR="00E56233" w:rsidRPr="007E0B4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7727F36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Predavač, Administrator.</w:t>
      </w:r>
    </w:p>
    <w:p w14:paraId="6E86F1D6" w14:textId="77777777" w:rsidR="00E56233" w:rsidRPr="007E0B4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9F899ED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Predavač je ulogovan.</w:t>
      </w:r>
    </w:p>
    <w:p w14:paraId="6135E440" w14:textId="77777777" w:rsidR="00E5623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B824C34" w14:textId="77777777" w:rsidR="00E56233" w:rsidRDefault="00E56233" w:rsidP="00E56233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 bira opciju za prikaz profila o predavaču.</w:t>
      </w:r>
    </w:p>
    <w:p w14:paraId="00B268BF" w14:textId="77777777" w:rsidR="00E56233" w:rsidRDefault="00E56233" w:rsidP="00E56233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Prikazuje se stranica u kojem predavač može da d</w:t>
      </w:r>
      <w:r w:rsidRPr="00E13BD6">
        <w:rPr>
          <w:lang w:val="sr-Latn-CS"/>
        </w:rPr>
        <w:t xml:space="preserve">odaje </w:t>
      </w:r>
      <w:r w:rsidRPr="00E56233">
        <w:rPr>
          <w:lang w:val="sr-Latn-CS"/>
        </w:rPr>
        <w:t>cen</w:t>
      </w:r>
      <w:r>
        <w:rPr>
          <w:lang w:val="sr-Latn-CS"/>
        </w:rPr>
        <w:t>u</w:t>
      </w:r>
      <w:r w:rsidRPr="00E56233">
        <w:rPr>
          <w:lang w:val="sr-Latn-CS"/>
        </w:rPr>
        <w:t xml:space="preserve"> i trajanje jednog časa</w:t>
      </w:r>
      <w:r>
        <w:rPr>
          <w:lang w:val="sr-Latn-CS"/>
        </w:rPr>
        <w:t>.</w:t>
      </w:r>
    </w:p>
    <w:p w14:paraId="5769129F" w14:textId="77777777" w:rsidR="00E56233" w:rsidRPr="00E13BD6" w:rsidRDefault="00E56233" w:rsidP="00E56233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lastRenderedPageBreak/>
        <w:t>Korisnik zatim d</w:t>
      </w:r>
      <w:r w:rsidRPr="00E13BD6">
        <w:rPr>
          <w:lang w:val="sr-Latn-CS"/>
        </w:rPr>
        <w:t xml:space="preserve">odaje </w:t>
      </w:r>
      <w:r w:rsidRPr="00E56233">
        <w:rPr>
          <w:lang w:val="sr-Latn-CS"/>
        </w:rPr>
        <w:t>cen</w:t>
      </w:r>
      <w:r>
        <w:rPr>
          <w:lang w:val="sr-Latn-CS"/>
        </w:rPr>
        <w:t>u</w:t>
      </w:r>
      <w:r w:rsidRPr="00E56233">
        <w:rPr>
          <w:lang w:val="sr-Latn-CS"/>
        </w:rPr>
        <w:t xml:space="preserve"> i trajanje jednog časa</w:t>
      </w:r>
      <w:r>
        <w:rPr>
          <w:lang w:val="sr-Latn-CS"/>
        </w:rPr>
        <w:t>.</w:t>
      </w:r>
    </w:p>
    <w:p w14:paraId="74FC302E" w14:textId="77777777" w:rsidR="00E56233" w:rsidRPr="00E13BD6" w:rsidRDefault="00E56233" w:rsidP="00E56233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Kada korisnik doda </w:t>
      </w:r>
      <w:r w:rsidRPr="00E56233">
        <w:rPr>
          <w:lang w:val="sr-Latn-CS"/>
        </w:rPr>
        <w:t>cen</w:t>
      </w:r>
      <w:r>
        <w:rPr>
          <w:lang w:val="sr-Latn-CS"/>
        </w:rPr>
        <w:t>u</w:t>
      </w:r>
      <w:r w:rsidRPr="00E56233">
        <w:rPr>
          <w:lang w:val="sr-Latn-CS"/>
        </w:rPr>
        <w:t xml:space="preserve"> i trajanje jednog časa</w:t>
      </w:r>
      <w:r>
        <w:rPr>
          <w:lang w:val="sr-Latn-CS"/>
        </w:rPr>
        <w:t xml:space="preserve"> na kraju treba da pritisne dugme da sačuva izmene.</w:t>
      </w:r>
    </w:p>
    <w:p w14:paraId="09D158E3" w14:textId="77777777" w:rsidR="00E56233" w:rsidRPr="00255A41" w:rsidRDefault="00E56233" w:rsidP="00E56233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Izuzetci:</w:t>
      </w:r>
    </w:p>
    <w:p w14:paraId="3F4BBFD3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80AE6CE" w14:textId="77777777" w:rsidR="00E56233" w:rsidRPr="007E0B4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5454EEB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Tekuća stranica je stranica u kojem predavač može da d</w:t>
      </w:r>
      <w:r w:rsidRPr="00E13BD6">
        <w:rPr>
          <w:lang w:val="sr-Latn-CS"/>
        </w:rPr>
        <w:t xml:space="preserve">odaje </w:t>
      </w:r>
      <w:r w:rsidRPr="00E56233">
        <w:rPr>
          <w:lang w:val="sr-Latn-CS"/>
        </w:rPr>
        <w:t>cen</w:t>
      </w:r>
      <w:r>
        <w:rPr>
          <w:lang w:val="sr-Latn-CS"/>
        </w:rPr>
        <w:t>u</w:t>
      </w:r>
      <w:r w:rsidRPr="00E56233">
        <w:rPr>
          <w:lang w:val="sr-Latn-CS"/>
        </w:rPr>
        <w:t xml:space="preserve"> i trajanje jednog časa</w:t>
      </w:r>
      <w:r>
        <w:rPr>
          <w:lang w:val="sr-Latn-CS"/>
        </w:rPr>
        <w:t>.</w:t>
      </w:r>
    </w:p>
    <w:p w14:paraId="3EF15E4B" w14:textId="77777777" w:rsidR="00E56233" w:rsidRPr="007E0B4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CBB43AE" w14:textId="77777777" w:rsidR="00E56233" w:rsidRDefault="00E56233" w:rsidP="00E5623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7203B49" w14:textId="77777777" w:rsidR="00E56233" w:rsidRPr="003372D3" w:rsidRDefault="00E56233" w:rsidP="00E56233">
      <w:pPr>
        <w:pStyle w:val="Heading2"/>
        <w:rPr>
          <w:lang w:val="sr-Latn-CS"/>
        </w:rPr>
      </w:pPr>
      <w:bookmarkStart w:id="27" w:name="_Toc89384612"/>
      <w:r w:rsidRPr="00E56233">
        <w:rPr>
          <w:lang w:val="sr-Latn-CS"/>
        </w:rPr>
        <w:t>Menjanje</w:t>
      </w:r>
      <w:r w:rsidRPr="00E13BD6">
        <w:rPr>
          <w:lang w:val="sr-Latn-CS"/>
        </w:rPr>
        <w:t xml:space="preserve"> </w:t>
      </w:r>
      <w:r w:rsidRPr="00E56233">
        <w:rPr>
          <w:lang w:val="sr-Latn-CS"/>
        </w:rPr>
        <w:t>cene i trajanje jednog časa</w:t>
      </w:r>
      <w:bookmarkEnd w:id="27"/>
    </w:p>
    <w:p w14:paraId="3A8F2787" w14:textId="77777777" w:rsidR="00E56233" w:rsidRPr="007E0B43" w:rsidRDefault="00E56233" w:rsidP="00E5623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0EC2EE0" w14:textId="77777777" w:rsidR="00E56233" w:rsidRPr="00E56233" w:rsidRDefault="00E56233" w:rsidP="00E56233">
      <w:pPr>
        <w:pStyle w:val="BodyText"/>
        <w:rPr>
          <w:b/>
          <w:bCs/>
          <w:lang w:val="sr-Latn-CS"/>
        </w:rPr>
      </w:pPr>
      <w:r>
        <w:rPr>
          <w:lang w:val="sr-Latn-CS"/>
        </w:rPr>
        <w:t>Prikaz stranice u kojem predavač može da m</w:t>
      </w:r>
      <w:r w:rsidRPr="00E56233">
        <w:rPr>
          <w:lang w:val="sr-Latn-CS"/>
        </w:rPr>
        <w:t>enja</w:t>
      </w:r>
      <w:r>
        <w:rPr>
          <w:lang w:val="sr-Latn-CS"/>
        </w:rPr>
        <w:t xml:space="preserve"> </w:t>
      </w:r>
      <w:r w:rsidRPr="00E56233">
        <w:rPr>
          <w:lang w:val="sr-Latn-CS"/>
        </w:rPr>
        <w:t>cen</w:t>
      </w:r>
      <w:r>
        <w:rPr>
          <w:lang w:val="sr-Latn-CS"/>
        </w:rPr>
        <w:t>u</w:t>
      </w:r>
      <w:r w:rsidRPr="00E56233">
        <w:rPr>
          <w:lang w:val="sr-Latn-CS"/>
        </w:rPr>
        <w:t xml:space="preserve"> i trajanje jednog časa</w:t>
      </w:r>
      <w:r>
        <w:rPr>
          <w:lang w:val="sr-Latn-CS"/>
        </w:rPr>
        <w:t>.</w:t>
      </w:r>
    </w:p>
    <w:p w14:paraId="1FCF1022" w14:textId="77777777" w:rsidR="00E56233" w:rsidRPr="007E0B4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5AAAA23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Predavač, Administrator.</w:t>
      </w:r>
    </w:p>
    <w:p w14:paraId="5F4DECFC" w14:textId="77777777" w:rsidR="00E56233" w:rsidRPr="007E0B4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B896B71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Predavač je ulogovan.</w:t>
      </w:r>
    </w:p>
    <w:p w14:paraId="71EBBD77" w14:textId="77777777" w:rsidR="00E5623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BD08240" w14:textId="77777777" w:rsidR="00E56233" w:rsidRDefault="00E56233" w:rsidP="00E56233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Korisnik bira opciju za prikaz profila o predavaču.</w:t>
      </w:r>
    </w:p>
    <w:p w14:paraId="0921D38E" w14:textId="77777777" w:rsidR="00E56233" w:rsidRDefault="00E56233" w:rsidP="00E56233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Prikazuje se stranica u kojem predavač može da menja</w:t>
      </w:r>
      <w:r w:rsidRPr="00E13BD6">
        <w:rPr>
          <w:lang w:val="sr-Latn-CS"/>
        </w:rPr>
        <w:t xml:space="preserve"> </w:t>
      </w:r>
      <w:r w:rsidRPr="00E56233">
        <w:rPr>
          <w:lang w:val="sr-Latn-CS"/>
        </w:rPr>
        <w:t>cen</w:t>
      </w:r>
      <w:r>
        <w:rPr>
          <w:lang w:val="sr-Latn-CS"/>
        </w:rPr>
        <w:t>u</w:t>
      </w:r>
      <w:r w:rsidRPr="00E56233">
        <w:rPr>
          <w:lang w:val="sr-Latn-CS"/>
        </w:rPr>
        <w:t xml:space="preserve"> i trajanje jednog časa</w:t>
      </w:r>
      <w:r>
        <w:rPr>
          <w:lang w:val="sr-Latn-CS"/>
        </w:rPr>
        <w:t>.</w:t>
      </w:r>
    </w:p>
    <w:p w14:paraId="71BD9D43" w14:textId="77777777" w:rsidR="00E56233" w:rsidRPr="00E13BD6" w:rsidRDefault="00E56233" w:rsidP="00E56233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Korisnik zatim menja</w:t>
      </w:r>
      <w:r w:rsidRPr="00E13BD6">
        <w:rPr>
          <w:lang w:val="sr-Latn-CS"/>
        </w:rPr>
        <w:t xml:space="preserve"> </w:t>
      </w:r>
      <w:r w:rsidRPr="00E56233">
        <w:rPr>
          <w:lang w:val="sr-Latn-CS"/>
        </w:rPr>
        <w:t>cen</w:t>
      </w:r>
      <w:r>
        <w:rPr>
          <w:lang w:val="sr-Latn-CS"/>
        </w:rPr>
        <w:t>u</w:t>
      </w:r>
      <w:r w:rsidRPr="00E56233">
        <w:rPr>
          <w:lang w:val="sr-Latn-CS"/>
        </w:rPr>
        <w:t xml:space="preserve"> i trajanje jednog časa</w:t>
      </w:r>
      <w:r>
        <w:rPr>
          <w:lang w:val="sr-Latn-CS"/>
        </w:rPr>
        <w:t>.</w:t>
      </w:r>
    </w:p>
    <w:p w14:paraId="124719C4" w14:textId="77777777" w:rsidR="00E56233" w:rsidRPr="00E56233" w:rsidRDefault="00E56233" w:rsidP="00E56233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Kada korisnik promeni </w:t>
      </w:r>
      <w:r w:rsidRPr="00E56233">
        <w:rPr>
          <w:lang w:val="sr-Latn-CS"/>
        </w:rPr>
        <w:t>cen</w:t>
      </w:r>
      <w:r>
        <w:rPr>
          <w:lang w:val="sr-Latn-CS"/>
        </w:rPr>
        <w:t>u</w:t>
      </w:r>
      <w:r w:rsidRPr="00E56233">
        <w:rPr>
          <w:lang w:val="sr-Latn-CS"/>
        </w:rPr>
        <w:t xml:space="preserve"> i trajanje jednog časa</w:t>
      </w:r>
      <w:r>
        <w:rPr>
          <w:lang w:val="sr-Latn-CS"/>
        </w:rPr>
        <w:t xml:space="preserve"> na kraju treba da pritisne dugme da sačuva izmene.</w:t>
      </w:r>
    </w:p>
    <w:p w14:paraId="4CB42295" w14:textId="77777777" w:rsidR="00E56233" w:rsidRPr="00255A41" w:rsidRDefault="00E56233" w:rsidP="00E56233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Izuzetci:</w:t>
      </w:r>
    </w:p>
    <w:p w14:paraId="359F98AE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6B109ED" w14:textId="77777777" w:rsidR="00E56233" w:rsidRPr="007E0B4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0D6A437" w14:textId="77777777" w:rsidR="00E56233" w:rsidRDefault="00E56233" w:rsidP="00E56233">
      <w:pPr>
        <w:pStyle w:val="BodyText"/>
        <w:rPr>
          <w:lang w:val="sr-Latn-CS"/>
        </w:rPr>
      </w:pPr>
      <w:r>
        <w:rPr>
          <w:lang w:val="sr-Latn-CS"/>
        </w:rPr>
        <w:t>Tekuća stranica je stranica u kojem predavač može da menja</w:t>
      </w:r>
      <w:r w:rsidRPr="00E13BD6">
        <w:rPr>
          <w:lang w:val="sr-Latn-CS"/>
        </w:rPr>
        <w:t xml:space="preserve"> </w:t>
      </w:r>
      <w:r w:rsidRPr="00E56233">
        <w:rPr>
          <w:lang w:val="sr-Latn-CS"/>
        </w:rPr>
        <w:t>cen</w:t>
      </w:r>
      <w:r>
        <w:rPr>
          <w:lang w:val="sr-Latn-CS"/>
        </w:rPr>
        <w:t>u</w:t>
      </w:r>
      <w:r w:rsidRPr="00E56233">
        <w:rPr>
          <w:lang w:val="sr-Latn-CS"/>
        </w:rPr>
        <w:t xml:space="preserve"> i trajanje jednog časa</w:t>
      </w:r>
      <w:r>
        <w:rPr>
          <w:lang w:val="sr-Latn-CS"/>
        </w:rPr>
        <w:t>.</w:t>
      </w:r>
    </w:p>
    <w:p w14:paraId="156680AA" w14:textId="77777777" w:rsidR="00E56233" w:rsidRPr="007E0B43" w:rsidRDefault="00E56233" w:rsidP="00E5623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862B375" w14:textId="77777777" w:rsidR="00E56233" w:rsidRDefault="00E56233" w:rsidP="00E5623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1D8B3DBD" w14:textId="77777777" w:rsidR="000F344D" w:rsidRPr="003372D3" w:rsidRDefault="000F344D" w:rsidP="000F344D">
      <w:pPr>
        <w:pStyle w:val="Heading2"/>
        <w:rPr>
          <w:lang w:val="sr-Latn-CS"/>
        </w:rPr>
      </w:pPr>
      <w:bookmarkStart w:id="28" w:name="_Toc89384613"/>
      <w:r w:rsidRPr="000F344D">
        <w:rPr>
          <w:lang w:val="sr-Latn-CS"/>
        </w:rPr>
        <w:t>Prikaz kalendara o unapred zakazanim privatnim časovima</w:t>
      </w:r>
      <w:bookmarkEnd w:id="28"/>
    </w:p>
    <w:p w14:paraId="01CC31EA" w14:textId="77777777" w:rsidR="000F344D" w:rsidRPr="007E0B43" w:rsidRDefault="000F344D" w:rsidP="000F344D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1A37E9B" w14:textId="77777777" w:rsidR="000F344D" w:rsidRPr="00E56233" w:rsidRDefault="000F344D" w:rsidP="000F344D">
      <w:pPr>
        <w:pStyle w:val="BodyText"/>
        <w:rPr>
          <w:b/>
          <w:bCs/>
          <w:lang w:val="sr-Latn-CS"/>
        </w:rPr>
      </w:pPr>
      <w:r>
        <w:rPr>
          <w:lang w:val="sr-Latn-CS"/>
        </w:rPr>
        <w:t xml:space="preserve">Prikaz stranice u kojem se prikazuje </w:t>
      </w:r>
      <w:r w:rsidRPr="000F344D">
        <w:rPr>
          <w:lang w:val="sr-Latn-CS"/>
        </w:rPr>
        <w:t>kalendar</w:t>
      </w:r>
      <w:r>
        <w:rPr>
          <w:lang w:val="sr-Latn-CS"/>
        </w:rPr>
        <w:t xml:space="preserve"> </w:t>
      </w:r>
      <w:r w:rsidRPr="000F344D">
        <w:rPr>
          <w:lang w:val="sr-Latn-CS"/>
        </w:rPr>
        <w:t>o unapred zakazanim privatnim časovima</w:t>
      </w:r>
      <w:r>
        <w:rPr>
          <w:lang w:val="sr-Latn-CS"/>
        </w:rPr>
        <w:t xml:space="preserve"> kod predavača.</w:t>
      </w:r>
    </w:p>
    <w:p w14:paraId="483CB450" w14:textId="77777777" w:rsidR="000F344D" w:rsidRPr="007E0B43" w:rsidRDefault="000F344D" w:rsidP="000F344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BDE2DCA" w14:textId="77777777" w:rsidR="000F344D" w:rsidRDefault="000F344D" w:rsidP="000F344D">
      <w:pPr>
        <w:pStyle w:val="BodyText"/>
        <w:rPr>
          <w:lang w:val="sr-Latn-CS"/>
        </w:rPr>
      </w:pPr>
      <w:r>
        <w:rPr>
          <w:lang w:val="sr-Latn-CS"/>
        </w:rPr>
        <w:t>Predavač, Administrator.</w:t>
      </w:r>
    </w:p>
    <w:p w14:paraId="758F7838" w14:textId="77777777" w:rsidR="000F344D" w:rsidRPr="007E0B43" w:rsidRDefault="000F344D" w:rsidP="000F344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C03F462" w14:textId="77777777" w:rsidR="000F344D" w:rsidRDefault="000F344D" w:rsidP="000F344D">
      <w:pPr>
        <w:pStyle w:val="BodyText"/>
        <w:rPr>
          <w:lang w:val="sr-Latn-CS"/>
        </w:rPr>
      </w:pPr>
      <w:r>
        <w:rPr>
          <w:lang w:val="sr-Latn-CS"/>
        </w:rPr>
        <w:t>Predavač je ulogovan.</w:t>
      </w:r>
    </w:p>
    <w:p w14:paraId="5EC306C7" w14:textId="77777777" w:rsidR="000F344D" w:rsidRDefault="000F344D" w:rsidP="000F344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7AE7DC74" w14:textId="77777777" w:rsidR="000F344D" w:rsidRDefault="000F344D" w:rsidP="000F344D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Korisnik bira opciju za prikaz profila o predavaču.</w:t>
      </w:r>
    </w:p>
    <w:p w14:paraId="2C013804" w14:textId="77777777" w:rsidR="000F344D" w:rsidRDefault="000F344D" w:rsidP="000F344D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 xml:space="preserve">Prikazuje se stranica u kojem se prikazuje </w:t>
      </w:r>
      <w:r w:rsidRPr="000F344D">
        <w:rPr>
          <w:lang w:val="sr-Latn-CS"/>
        </w:rPr>
        <w:t>kalendar</w:t>
      </w:r>
      <w:r>
        <w:rPr>
          <w:lang w:val="sr-Latn-CS"/>
        </w:rPr>
        <w:t xml:space="preserve"> </w:t>
      </w:r>
      <w:r w:rsidRPr="000F344D">
        <w:rPr>
          <w:lang w:val="sr-Latn-CS"/>
        </w:rPr>
        <w:t>o unapred zakazanim privatnim časovima</w:t>
      </w:r>
      <w:r>
        <w:rPr>
          <w:lang w:val="sr-Latn-CS"/>
        </w:rPr>
        <w:t xml:space="preserve"> kod predavača.</w:t>
      </w:r>
    </w:p>
    <w:p w14:paraId="45CEBE41" w14:textId="77777777" w:rsidR="000F344D" w:rsidRPr="00E13BD6" w:rsidRDefault="000F344D" w:rsidP="000F344D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 xml:space="preserve">Korisnik zatim dodaje, menja i briše </w:t>
      </w:r>
      <w:r w:rsidRPr="000F344D">
        <w:rPr>
          <w:lang w:val="sr-Latn-CS"/>
        </w:rPr>
        <w:t>zakaza</w:t>
      </w:r>
      <w:r>
        <w:rPr>
          <w:lang w:val="sr-Latn-CS"/>
        </w:rPr>
        <w:t xml:space="preserve">ne </w:t>
      </w:r>
      <w:r w:rsidRPr="000F344D">
        <w:rPr>
          <w:lang w:val="sr-Latn-CS"/>
        </w:rPr>
        <w:t>privat</w:t>
      </w:r>
      <w:r>
        <w:rPr>
          <w:lang w:val="sr-Latn-CS"/>
        </w:rPr>
        <w:t xml:space="preserve">ne </w:t>
      </w:r>
      <w:r w:rsidRPr="000F344D">
        <w:rPr>
          <w:lang w:val="sr-Latn-CS"/>
        </w:rPr>
        <w:t>časo</w:t>
      </w:r>
      <w:r>
        <w:rPr>
          <w:lang w:val="sr-Latn-CS"/>
        </w:rPr>
        <w:t>ve.</w:t>
      </w:r>
    </w:p>
    <w:p w14:paraId="2765A46C" w14:textId="77777777" w:rsidR="000F344D" w:rsidRPr="00E56233" w:rsidRDefault="000F344D" w:rsidP="000F344D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 xml:space="preserve">Kada korisnik doda, </w:t>
      </w:r>
      <w:r w:rsidR="00275277">
        <w:rPr>
          <w:lang w:val="sr-Latn-CS"/>
        </w:rPr>
        <w:t>pro</w:t>
      </w:r>
      <w:r>
        <w:rPr>
          <w:lang w:val="sr-Latn-CS"/>
        </w:rPr>
        <w:t>men</w:t>
      </w:r>
      <w:r w:rsidR="00275277">
        <w:rPr>
          <w:lang w:val="sr-Latn-CS"/>
        </w:rPr>
        <w:t>i</w:t>
      </w:r>
      <w:r>
        <w:rPr>
          <w:lang w:val="sr-Latn-CS"/>
        </w:rPr>
        <w:t xml:space="preserve"> i </w:t>
      </w:r>
      <w:r w:rsidR="00275277">
        <w:rPr>
          <w:lang w:val="sr-Latn-CS"/>
        </w:rPr>
        <w:t>o</w:t>
      </w:r>
      <w:r>
        <w:rPr>
          <w:lang w:val="sr-Latn-CS"/>
        </w:rPr>
        <w:t xml:space="preserve">briše </w:t>
      </w:r>
      <w:r w:rsidRPr="000F344D">
        <w:rPr>
          <w:lang w:val="sr-Latn-CS"/>
        </w:rPr>
        <w:t>zakaza</w:t>
      </w:r>
      <w:r>
        <w:rPr>
          <w:lang w:val="sr-Latn-CS"/>
        </w:rPr>
        <w:t xml:space="preserve">ne </w:t>
      </w:r>
      <w:r w:rsidRPr="000F344D">
        <w:rPr>
          <w:lang w:val="sr-Latn-CS"/>
        </w:rPr>
        <w:t>privat</w:t>
      </w:r>
      <w:r>
        <w:rPr>
          <w:lang w:val="sr-Latn-CS"/>
        </w:rPr>
        <w:t xml:space="preserve">ne </w:t>
      </w:r>
      <w:r w:rsidRPr="000F344D">
        <w:rPr>
          <w:lang w:val="sr-Latn-CS"/>
        </w:rPr>
        <w:t>časo</w:t>
      </w:r>
      <w:r>
        <w:rPr>
          <w:lang w:val="sr-Latn-CS"/>
        </w:rPr>
        <w:t>ve na kraju treba da pritisne dugme da sačuva izmene.</w:t>
      </w:r>
    </w:p>
    <w:p w14:paraId="016190CA" w14:textId="77777777" w:rsidR="000F344D" w:rsidRPr="00255A41" w:rsidRDefault="000F344D" w:rsidP="000F344D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Izuzetci:</w:t>
      </w:r>
    </w:p>
    <w:p w14:paraId="16FC48C9" w14:textId="77777777" w:rsidR="000F344D" w:rsidRDefault="000F344D" w:rsidP="000F344D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78111B9" w14:textId="77777777" w:rsidR="000F344D" w:rsidRPr="007E0B43" w:rsidRDefault="000F344D" w:rsidP="000F344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D91CF38" w14:textId="77777777" w:rsidR="000F344D" w:rsidRDefault="000F344D" w:rsidP="000F344D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u kojem se prikazuje </w:t>
      </w:r>
      <w:r w:rsidRPr="000F344D">
        <w:rPr>
          <w:lang w:val="sr-Latn-CS"/>
        </w:rPr>
        <w:t>kalendar</w:t>
      </w:r>
      <w:r>
        <w:rPr>
          <w:lang w:val="sr-Latn-CS"/>
        </w:rPr>
        <w:t xml:space="preserve"> </w:t>
      </w:r>
      <w:r w:rsidRPr="000F344D">
        <w:rPr>
          <w:lang w:val="sr-Latn-CS"/>
        </w:rPr>
        <w:t>o unapred zakazanim privatnim časovima</w:t>
      </w:r>
      <w:r>
        <w:rPr>
          <w:lang w:val="sr-Latn-CS"/>
        </w:rPr>
        <w:t xml:space="preserve"> kod predavača.</w:t>
      </w:r>
    </w:p>
    <w:p w14:paraId="3DC773CE" w14:textId="77777777" w:rsidR="000F344D" w:rsidRPr="007E0B43" w:rsidRDefault="000F344D" w:rsidP="000F344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7B28539" w14:textId="77777777" w:rsidR="00E56233" w:rsidRDefault="000F344D" w:rsidP="000F344D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6AD97F4" w14:textId="77777777" w:rsidR="00B22665" w:rsidRPr="003372D3" w:rsidRDefault="00B22665" w:rsidP="00B22665">
      <w:pPr>
        <w:pStyle w:val="Heading2"/>
        <w:rPr>
          <w:lang w:val="sr-Latn-CS"/>
        </w:rPr>
      </w:pPr>
      <w:bookmarkStart w:id="29" w:name="_Toc89384614"/>
      <w:r w:rsidRPr="00B22665">
        <w:rPr>
          <w:lang w:val="sr-Latn-CS"/>
        </w:rPr>
        <w:t>Ocenjivanje i komentarisanje predavača</w:t>
      </w:r>
      <w:bookmarkEnd w:id="29"/>
    </w:p>
    <w:p w14:paraId="4CAB209D" w14:textId="77777777" w:rsidR="00B22665" w:rsidRPr="007E0B43" w:rsidRDefault="00B22665" w:rsidP="00B22665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C0F10FB" w14:textId="77777777" w:rsidR="00B22665" w:rsidRPr="00E56233" w:rsidRDefault="00B22665" w:rsidP="00B22665">
      <w:pPr>
        <w:pStyle w:val="BodyText"/>
        <w:rPr>
          <w:b/>
          <w:bCs/>
          <w:lang w:val="sr-Latn-CS"/>
        </w:rPr>
      </w:pPr>
      <w:r>
        <w:rPr>
          <w:lang w:val="sr-Latn-CS"/>
        </w:rPr>
        <w:t>Prikaz stranice u kojem učenik može da o</w:t>
      </w:r>
      <w:r w:rsidRPr="00B22665">
        <w:rPr>
          <w:lang w:val="sr-Latn-CS"/>
        </w:rPr>
        <w:t>cenj</w:t>
      </w:r>
      <w:r>
        <w:rPr>
          <w:lang w:val="sr-Latn-CS"/>
        </w:rPr>
        <w:t>uje</w:t>
      </w:r>
      <w:r w:rsidRPr="00B22665">
        <w:rPr>
          <w:lang w:val="sr-Latn-CS"/>
        </w:rPr>
        <w:t xml:space="preserve"> i komentari</w:t>
      </w:r>
      <w:r>
        <w:rPr>
          <w:lang w:val="sr-Latn-CS"/>
        </w:rPr>
        <w:t xml:space="preserve">še </w:t>
      </w:r>
      <w:r w:rsidRPr="00B22665">
        <w:rPr>
          <w:lang w:val="sr-Latn-CS"/>
        </w:rPr>
        <w:t>predavača</w:t>
      </w:r>
      <w:r>
        <w:rPr>
          <w:lang w:val="sr-Latn-CS"/>
        </w:rPr>
        <w:t>.</w:t>
      </w:r>
    </w:p>
    <w:p w14:paraId="490B673E" w14:textId="77777777" w:rsidR="00B22665" w:rsidRPr="007E0B43" w:rsidRDefault="00B22665" w:rsidP="00B2266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5848B3E" w14:textId="77777777" w:rsidR="00B22665" w:rsidRDefault="00B22665" w:rsidP="00B22665">
      <w:pPr>
        <w:pStyle w:val="BodyText"/>
        <w:rPr>
          <w:lang w:val="sr-Latn-CS"/>
        </w:rPr>
      </w:pPr>
      <w:r>
        <w:rPr>
          <w:lang w:val="sr-Latn-CS"/>
        </w:rPr>
        <w:t>Učenik, Administrator.</w:t>
      </w:r>
    </w:p>
    <w:p w14:paraId="58DE9B92" w14:textId="77777777" w:rsidR="00B22665" w:rsidRPr="007E0B43" w:rsidRDefault="00B22665" w:rsidP="00B2266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F0305E8" w14:textId="77777777" w:rsidR="00B22665" w:rsidRDefault="00B22665" w:rsidP="00B22665">
      <w:pPr>
        <w:pStyle w:val="BodyText"/>
        <w:rPr>
          <w:lang w:val="sr-Latn-CS"/>
        </w:rPr>
      </w:pPr>
      <w:r>
        <w:rPr>
          <w:lang w:val="sr-Latn-CS"/>
        </w:rPr>
        <w:t>Učenik je ulogovan.</w:t>
      </w:r>
    </w:p>
    <w:p w14:paraId="62067543" w14:textId="77777777" w:rsidR="00B22665" w:rsidRDefault="00B22665" w:rsidP="00B2266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CCD7F68" w14:textId="77777777" w:rsidR="00B22665" w:rsidRDefault="00B22665" w:rsidP="00B22665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Korisnik bira opciju za prikaz profila o predavaču.</w:t>
      </w:r>
    </w:p>
    <w:p w14:paraId="629D7A1E" w14:textId="77777777" w:rsidR="00B22665" w:rsidRDefault="00B22665" w:rsidP="00B22665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Prikazuje se stranica u kojem se </w:t>
      </w:r>
      <w:r w:rsidR="002F1B1E">
        <w:rPr>
          <w:lang w:val="sr-Latn-CS"/>
        </w:rPr>
        <w:t>nalazi profil predavača sa opcijom ocenjivanja i komentarisanja predavača.</w:t>
      </w:r>
    </w:p>
    <w:p w14:paraId="4E62B9B9" w14:textId="77777777" w:rsidR="002F1B1E" w:rsidRPr="00E56233" w:rsidRDefault="00B22665" w:rsidP="002F1B1E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Korisnik zatim </w:t>
      </w:r>
      <w:r w:rsidR="002F1B1E">
        <w:rPr>
          <w:lang w:val="sr-Latn-CS"/>
        </w:rPr>
        <w:t>ocenjuje i komentariše predavača i na kraju treba da pritisne dugme da pošalje.</w:t>
      </w:r>
    </w:p>
    <w:p w14:paraId="3C7BCC78" w14:textId="77777777" w:rsidR="00B22665" w:rsidRPr="00255A41" w:rsidRDefault="00B22665" w:rsidP="00B22665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Izuzetci:</w:t>
      </w:r>
    </w:p>
    <w:p w14:paraId="745FDE66" w14:textId="77777777" w:rsidR="00B22665" w:rsidRDefault="00B22665" w:rsidP="00B2266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CE3E1D9" w14:textId="77777777" w:rsidR="00B22665" w:rsidRPr="007E0B43" w:rsidRDefault="00B22665" w:rsidP="00B2266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D5BFFCC" w14:textId="77777777" w:rsidR="00B22665" w:rsidRDefault="00B22665" w:rsidP="00B22665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u </w:t>
      </w:r>
      <w:r w:rsidR="002F1B1E">
        <w:rPr>
          <w:lang w:val="sr-Latn-CS"/>
        </w:rPr>
        <w:t>kojem učenik može da o</w:t>
      </w:r>
      <w:r w:rsidR="002F1B1E" w:rsidRPr="00B22665">
        <w:rPr>
          <w:lang w:val="sr-Latn-CS"/>
        </w:rPr>
        <w:t>cenj</w:t>
      </w:r>
      <w:r w:rsidR="002F1B1E">
        <w:rPr>
          <w:lang w:val="sr-Latn-CS"/>
        </w:rPr>
        <w:t>uje</w:t>
      </w:r>
      <w:r w:rsidR="002F1B1E" w:rsidRPr="00B22665">
        <w:rPr>
          <w:lang w:val="sr-Latn-CS"/>
        </w:rPr>
        <w:t xml:space="preserve"> i komentari</w:t>
      </w:r>
      <w:r w:rsidR="002F1B1E">
        <w:rPr>
          <w:lang w:val="sr-Latn-CS"/>
        </w:rPr>
        <w:t xml:space="preserve">še </w:t>
      </w:r>
      <w:r w:rsidR="002F1B1E" w:rsidRPr="00B22665">
        <w:rPr>
          <w:lang w:val="sr-Latn-CS"/>
        </w:rPr>
        <w:t>predavača</w:t>
      </w:r>
      <w:r w:rsidR="002F1B1E">
        <w:rPr>
          <w:lang w:val="sr-Latn-CS"/>
        </w:rPr>
        <w:t>.</w:t>
      </w:r>
    </w:p>
    <w:p w14:paraId="7D711743" w14:textId="77777777" w:rsidR="00B22665" w:rsidRPr="007E0B43" w:rsidRDefault="00B22665" w:rsidP="00B2266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69663BE" w14:textId="77777777" w:rsidR="00B22665" w:rsidRDefault="00B22665" w:rsidP="00B22665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27D5A5A" w14:textId="77777777" w:rsidR="002F1B1E" w:rsidRPr="003372D3" w:rsidRDefault="002F1B1E" w:rsidP="002F1B1E">
      <w:pPr>
        <w:pStyle w:val="Heading2"/>
        <w:rPr>
          <w:lang w:val="sr-Latn-CS"/>
        </w:rPr>
      </w:pPr>
      <w:bookmarkStart w:id="30" w:name="_Toc89384615"/>
      <w:r w:rsidRPr="002F1B1E">
        <w:rPr>
          <w:lang w:val="sr-Latn-CS"/>
        </w:rPr>
        <w:t>Biranje predmeta za privatan čas</w:t>
      </w:r>
      <w:bookmarkEnd w:id="30"/>
    </w:p>
    <w:p w14:paraId="1DFFD895" w14:textId="77777777" w:rsidR="002F1B1E" w:rsidRPr="007E0B43" w:rsidRDefault="002F1B1E" w:rsidP="002F1B1E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B249435" w14:textId="77777777" w:rsidR="002F1B1E" w:rsidRPr="00E24905" w:rsidRDefault="00E24905" w:rsidP="00E24905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>
        <w:rPr>
          <w:lang w:val="sr-Latn-BA"/>
        </w:rPr>
        <w:t xml:space="preserve">aplikacije </w:t>
      </w:r>
      <w:r>
        <w:rPr>
          <w:lang w:val="sr-Latn-CS"/>
        </w:rPr>
        <w:t xml:space="preserve">koja omogućava biranje predmeta za privatan čas na veb aplikaciji uz pomoć </w:t>
      </w:r>
      <w:r w:rsidRPr="009461E7">
        <w:rPr>
          <w:lang w:val="sr-Latn-CS"/>
        </w:rPr>
        <w:t>padajućeg menija</w:t>
      </w:r>
      <w:r>
        <w:rPr>
          <w:lang w:val="sr-Latn-CS"/>
        </w:rPr>
        <w:t>.</w:t>
      </w:r>
    </w:p>
    <w:p w14:paraId="4556C26B" w14:textId="77777777" w:rsidR="002F1B1E" w:rsidRPr="007E0B43" w:rsidRDefault="002F1B1E" w:rsidP="002F1B1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2C6D64CE" w14:textId="77777777" w:rsidR="002F1B1E" w:rsidRDefault="002F1B1E" w:rsidP="002F1B1E">
      <w:pPr>
        <w:pStyle w:val="BodyText"/>
        <w:rPr>
          <w:lang w:val="sr-Latn-CS"/>
        </w:rPr>
      </w:pPr>
      <w:r>
        <w:rPr>
          <w:lang w:val="sr-Latn-CS"/>
        </w:rPr>
        <w:t>Učenik, Administrator.</w:t>
      </w:r>
    </w:p>
    <w:p w14:paraId="7BC0F5D2" w14:textId="77777777" w:rsidR="002F1B1E" w:rsidRPr="007E0B43" w:rsidRDefault="002F1B1E" w:rsidP="002F1B1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4A361F7" w14:textId="77777777" w:rsidR="002F1B1E" w:rsidRDefault="002F1B1E" w:rsidP="002F1B1E">
      <w:pPr>
        <w:pStyle w:val="BodyText"/>
        <w:rPr>
          <w:lang w:val="sr-Latn-CS"/>
        </w:rPr>
      </w:pPr>
      <w:r>
        <w:rPr>
          <w:lang w:val="sr-Latn-CS"/>
        </w:rPr>
        <w:t>Učenik je ulogovan.</w:t>
      </w:r>
    </w:p>
    <w:p w14:paraId="7AF21120" w14:textId="77777777" w:rsidR="002F1B1E" w:rsidRDefault="002F1B1E" w:rsidP="002F1B1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387F502" w14:textId="77777777" w:rsidR="00E24905" w:rsidRDefault="00E24905" w:rsidP="00E24905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Korisnik bira opciju za prikaz</w:t>
      </w:r>
      <w:r>
        <w:rPr>
          <w:lang w:val="sr-Latn-BA"/>
        </w:rPr>
        <w:t xml:space="preserve"> početne stranice.</w:t>
      </w:r>
    </w:p>
    <w:p w14:paraId="01CF154A" w14:textId="77777777" w:rsidR="00E24905" w:rsidRPr="004064B1" w:rsidRDefault="00E24905" w:rsidP="00E24905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početna stranica zajedno sa odeljkom za pregled liste predmeta.</w:t>
      </w:r>
    </w:p>
    <w:p w14:paraId="007056E8" w14:textId="77777777" w:rsidR="004064B1" w:rsidRPr="004064B1" w:rsidRDefault="004064B1" w:rsidP="004064B1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BA"/>
        </w:rPr>
        <w:t xml:space="preserve">Korisnik bira </w:t>
      </w:r>
      <w:r w:rsidRPr="004064B1">
        <w:rPr>
          <w:lang w:val="sr-Latn-CS"/>
        </w:rPr>
        <w:t>predmet za privatan čas na veb aplikaciji uz pomoć padajućeg menija</w:t>
      </w:r>
      <w:r>
        <w:rPr>
          <w:lang w:val="sr-Latn-CS"/>
        </w:rPr>
        <w:t>.</w:t>
      </w:r>
    </w:p>
    <w:p w14:paraId="70C2BD66" w14:textId="77777777" w:rsidR="002F1B1E" w:rsidRPr="00255A41" w:rsidRDefault="002F1B1E" w:rsidP="002F1B1E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Izuzetci:</w:t>
      </w:r>
    </w:p>
    <w:p w14:paraId="79E8EEF3" w14:textId="77777777" w:rsidR="002F1B1E" w:rsidRDefault="002F1B1E" w:rsidP="002F1B1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823EBDE" w14:textId="77777777" w:rsidR="002F1B1E" w:rsidRPr="007E0B43" w:rsidRDefault="002F1B1E" w:rsidP="002F1B1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51C8CC7" w14:textId="77777777" w:rsidR="002F1B1E" w:rsidRDefault="002F1B1E" w:rsidP="002F1B1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4064B1">
        <w:rPr>
          <w:lang w:val="sr-Latn-CS"/>
        </w:rPr>
        <w:t xml:space="preserve">koja omogućava biranje predmeta za privatan čas na veb aplikaciji uz pomoć </w:t>
      </w:r>
      <w:r w:rsidR="004064B1" w:rsidRPr="009461E7">
        <w:rPr>
          <w:lang w:val="sr-Latn-CS"/>
        </w:rPr>
        <w:t>padajućeg menija</w:t>
      </w:r>
      <w:r w:rsidR="004064B1">
        <w:rPr>
          <w:lang w:val="sr-Latn-CS"/>
        </w:rPr>
        <w:t>.</w:t>
      </w:r>
    </w:p>
    <w:p w14:paraId="03515BC7" w14:textId="77777777" w:rsidR="002F1B1E" w:rsidRPr="007E0B43" w:rsidRDefault="002F1B1E" w:rsidP="002F1B1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33A9E95" w14:textId="77777777" w:rsidR="002F1B1E" w:rsidRDefault="002F1B1E" w:rsidP="002F1B1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5AE2AA4C" w14:textId="77777777" w:rsidR="004064B1" w:rsidRPr="003372D3" w:rsidRDefault="004064B1" w:rsidP="004064B1">
      <w:pPr>
        <w:pStyle w:val="Heading2"/>
        <w:rPr>
          <w:lang w:val="sr-Latn-CS"/>
        </w:rPr>
      </w:pPr>
      <w:bookmarkStart w:id="31" w:name="_Toc89384616"/>
      <w:r w:rsidRPr="002F1B1E">
        <w:rPr>
          <w:lang w:val="sr-Latn-CS"/>
        </w:rPr>
        <w:t xml:space="preserve">Biranje </w:t>
      </w:r>
      <w:r w:rsidRPr="004064B1">
        <w:rPr>
          <w:lang w:val="sr-Latn-CS"/>
        </w:rPr>
        <w:t>predavača za privatan čas</w:t>
      </w:r>
      <w:bookmarkEnd w:id="31"/>
    </w:p>
    <w:p w14:paraId="44AC133B" w14:textId="77777777" w:rsidR="004064B1" w:rsidRPr="007E0B43" w:rsidRDefault="004064B1" w:rsidP="004064B1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86A8E4F" w14:textId="77777777" w:rsidR="004064B1" w:rsidRPr="00E24905" w:rsidRDefault="004064B1" w:rsidP="004064B1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>
        <w:rPr>
          <w:lang w:val="sr-Latn-BA"/>
        </w:rPr>
        <w:t xml:space="preserve">aplikacije </w:t>
      </w:r>
      <w:r>
        <w:rPr>
          <w:lang w:val="sr-Latn-CS"/>
        </w:rPr>
        <w:t>koja omogućava biranje predavača za privatan čas na veb aplikaciji.</w:t>
      </w:r>
    </w:p>
    <w:p w14:paraId="4AE2384D" w14:textId="77777777" w:rsidR="004064B1" w:rsidRPr="007E0B43" w:rsidRDefault="004064B1" w:rsidP="004064B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396C660" w14:textId="77777777" w:rsidR="004064B1" w:rsidRDefault="004064B1" w:rsidP="004064B1">
      <w:pPr>
        <w:pStyle w:val="BodyText"/>
        <w:rPr>
          <w:lang w:val="sr-Latn-CS"/>
        </w:rPr>
      </w:pPr>
      <w:r>
        <w:rPr>
          <w:lang w:val="sr-Latn-CS"/>
        </w:rPr>
        <w:t>Učenik, Administrator.</w:t>
      </w:r>
    </w:p>
    <w:p w14:paraId="2A453A00" w14:textId="77777777" w:rsidR="004064B1" w:rsidRPr="007E0B43" w:rsidRDefault="004064B1" w:rsidP="004064B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CCEE5C5" w14:textId="77777777" w:rsidR="004064B1" w:rsidRDefault="004064B1" w:rsidP="004064B1">
      <w:pPr>
        <w:pStyle w:val="BodyText"/>
        <w:rPr>
          <w:lang w:val="sr-Latn-CS"/>
        </w:rPr>
      </w:pPr>
      <w:r>
        <w:rPr>
          <w:lang w:val="sr-Latn-CS"/>
        </w:rPr>
        <w:t>Učenik je ulogovan.</w:t>
      </w:r>
    </w:p>
    <w:p w14:paraId="68519340" w14:textId="77777777" w:rsidR="004064B1" w:rsidRDefault="004064B1" w:rsidP="004064B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C8AF28B" w14:textId="77777777" w:rsidR="004064B1" w:rsidRDefault="004064B1" w:rsidP="001F4B10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Korisnik bira opciju za prikaz</w:t>
      </w:r>
      <w:r>
        <w:rPr>
          <w:lang w:val="sr-Latn-BA"/>
        </w:rPr>
        <w:t xml:space="preserve"> početne stranice.</w:t>
      </w:r>
    </w:p>
    <w:p w14:paraId="19876E61" w14:textId="77777777" w:rsidR="004064B1" w:rsidRPr="004064B1" w:rsidRDefault="004064B1" w:rsidP="001F4B10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početna stranica zajedno sa odeljkom za pregled liste predmeta.</w:t>
      </w:r>
    </w:p>
    <w:p w14:paraId="7BA23555" w14:textId="77777777" w:rsidR="004064B1" w:rsidRDefault="004064B1" w:rsidP="001F4B10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BA"/>
        </w:rPr>
        <w:t xml:space="preserve">Korisnik bira </w:t>
      </w:r>
      <w:r w:rsidRPr="004064B1">
        <w:rPr>
          <w:lang w:val="sr-Latn-CS"/>
        </w:rPr>
        <w:t>predmet za privatan čas na veb aplikaciji uz pomoć padajućeg menija</w:t>
      </w:r>
      <w:r>
        <w:rPr>
          <w:lang w:val="sr-Latn-CS"/>
        </w:rPr>
        <w:t>.</w:t>
      </w:r>
    </w:p>
    <w:p w14:paraId="18E503A1" w14:textId="77777777" w:rsidR="001F4B10" w:rsidRPr="001F4B10" w:rsidRDefault="001F4B10" w:rsidP="001F4B10">
      <w:pPr>
        <w:pStyle w:val="BodyText"/>
        <w:numPr>
          <w:ilvl w:val="0"/>
          <w:numId w:val="38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>Nakon odabira predmeta prikazuje se stranica sa odeljkom za pregled liste predavača.</w:t>
      </w:r>
    </w:p>
    <w:p w14:paraId="24C8F3CF" w14:textId="77777777" w:rsidR="001F4B10" w:rsidRPr="001F4B10" w:rsidRDefault="001F4B10" w:rsidP="001F4B10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BA"/>
        </w:rPr>
        <w:t xml:space="preserve">Korisnik bira </w:t>
      </w:r>
      <w:r w:rsidRPr="004064B1">
        <w:rPr>
          <w:lang w:val="sr-Latn-CS"/>
        </w:rPr>
        <w:t>pred</w:t>
      </w:r>
      <w:r>
        <w:rPr>
          <w:lang w:val="sr-Latn-CS"/>
        </w:rPr>
        <w:t xml:space="preserve">avača </w:t>
      </w:r>
      <w:r w:rsidRPr="004064B1">
        <w:rPr>
          <w:lang w:val="sr-Latn-CS"/>
        </w:rPr>
        <w:t>za privatan čas na veb aplikaciji</w:t>
      </w:r>
      <w:r>
        <w:rPr>
          <w:lang w:val="sr-Latn-CS"/>
        </w:rPr>
        <w:t>.</w:t>
      </w:r>
    </w:p>
    <w:p w14:paraId="4C3E0824" w14:textId="77777777" w:rsidR="004064B1" w:rsidRPr="00255A41" w:rsidRDefault="004064B1" w:rsidP="004064B1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Izuzetci:</w:t>
      </w:r>
    </w:p>
    <w:p w14:paraId="02CB32E9" w14:textId="77777777" w:rsidR="004064B1" w:rsidRDefault="004064B1" w:rsidP="004064B1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86CC25A" w14:textId="77777777" w:rsidR="004064B1" w:rsidRPr="007E0B43" w:rsidRDefault="004064B1" w:rsidP="004064B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F68C8E6" w14:textId="77777777" w:rsidR="004064B1" w:rsidRPr="001F4B10" w:rsidRDefault="004064B1" w:rsidP="004064B1">
      <w:pPr>
        <w:pStyle w:val="BodyText"/>
        <w:rPr>
          <w:b/>
          <w:bCs/>
          <w:lang w:val="sr-Latn-CS"/>
        </w:rPr>
      </w:pPr>
      <w:r>
        <w:rPr>
          <w:lang w:val="sr-Latn-CS"/>
        </w:rPr>
        <w:t xml:space="preserve">Tekuća stranica je stranica </w:t>
      </w:r>
      <w:r w:rsidR="001F4B10">
        <w:rPr>
          <w:lang w:val="sr-Latn-CS"/>
        </w:rPr>
        <w:t>koja omogućava biranje predavača za privatan čas na veb aplikaciji.</w:t>
      </w:r>
    </w:p>
    <w:p w14:paraId="41EFCDA3" w14:textId="77777777" w:rsidR="004064B1" w:rsidRPr="007E0B43" w:rsidRDefault="004064B1" w:rsidP="004064B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7B0B4E4" w14:textId="77777777" w:rsidR="00657083" w:rsidRDefault="004064B1" w:rsidP="0065708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1185E07" w14:textId="77777777" w:rsidR="00657083" w:rsidRPr="003372D3" w:rsidRDefault="00657083" w:rsidP="00657083">
      <w:pPr>
        <w:pStyle w:val="Heading2"/>
        <w:rPr>
          <w:lang w:val="sr-Latn-CS"/>
        </w:rPr>
      </w:pPr>
      <w:bookmarkStart w:id="32" w:name="_Hlk89383054"/>
      <w:bookmarkStart w:id="33" w:name="_Toc89384617"/>
      <w:r w:rsidRPr="00657083">
        <w:rPr>
          <w:lang w:val="sr-Latn-CS"/>
        </w:rPr>
        <w:lastRenderedPageBreak/>
        <w:t xml:space="preserve">Komunikacija </w:t>
      </w:r>
      <w:r>
        <w:rPr>
          <w:lang w:val="sr-Latn-CS"/>
        </w:rPr>
        <w:t>(</w:t>
      </w:r>
      <w:r w:rsidRPr="00657083">
        <w:rPr>
          <w:lang w:val="sr-Latn-CS"/>
        </w:rPr>
        <w:t>zakazivanje</w:t>
      </w:r>
      <w:r>
        <w:rPr>
          <w:lang w:val="sr-Latn-CS"/>
        </w:rPr>
        <w:t>)</w:t>
      </w:r>
      <w:r w:rsidRPr="00657083">
        <w:rPr>
          <w:lang w:val="sr-Latn-CS"/>
        </w:rPr>
        <w:t xml:space="preserve"> privatnog časa</w:t>
      </w:r>
      <w:bookmarkEnd w:id="33"/>
    </w:p>
    <w:bookmarkEnd w:id="32"/>
    <w:p w14:paraId="5EDC0C28" w14:textId="77777777" w:rsidR="00657083" w:rsidRPr="007E0B43" w:rsidRDefault="00657083" w:rsidP="0065708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ACB3DA9" w14:textId="77777777" w:rsidR="00657083" w:rsidRPr="00E24905" w:rsidRDefault="00657083" w:rsidP="00657083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>
        <w:rPr>
          <w:lang w:val="sr-Latn-BA"/>
        </w:rPr>
        <w:t xml:space="preserve">aplikacije </w:t>
      </w:r>
      <w:r>
        <w:rPr>
          <w:lang w:val="sr-Latn-CS"/>
        </w:rPr>
        <w:t>koja omogućava k</w:t>
      </w:r>
      <w:r w:rsidRPr="00657083">
        <w:rPr>
          <w:lang w:val="sr-Latn-CS"/>
        </w:rPr>
        <w:t>omunikacij</w:t>
      </w:r>
      <w:r>
        <w:rPr>
          <w:lang w:val="sr-Latn-CS"/>
        </w:rPr>
        <w:t>u</w:t>
      </w:r>
      <w:r w:rsidRPr="00657083">
        <w:rPr>
          <w:lang w:val="sr-Latn-CS"/>
        </w:rPr>
        <w:t xml:space="preserve"> (zakazivanje) privatnog časa</w:t>
      </w:r>
      <w:r>
        <w:rPr>
          <w:lang w:val="sr-Latn-CS"/>
        </w:rPr>
        <w:t>.</w:t>
      </w:r>
    </w:p>
    <w:p w14:paraId="22096226" w14:textId="77777777" w:rsidR="00657083" w:rsidRPr="007E0B43" w:rsidRDefault="00657083" w:rsidP="0065708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D0718E8" w14:textId="77777777" w:rsidR="00657083" w:rsidRDefault="00657083" w:rsidP="00657083">
      <w:pPr>
        <w:pStyle w:val="BodyText"/>
        <w:rPr>
          <w:lang w:val="sr-Latn-CS"/>
        </w:rPr>
      </w:pPr>
      <w:r>
        <w:rPr>
          <w:lang w:val="sr-Latn-CS"/>
        </w:rPr>
        <w:t>Predavač, Učenik, Administrator.</w:t>
      </w:r>
    </w:p>
    <w:p w14:paraId="74535299" w14:textId="77777777" w:rsidR="00657083" w:rsidRPr="007E0B43" w:rsidRDefault="00657083" w:rsidP="0065708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B949B03" w14:textId="77777777" w:rsidR="00657083" w:rsidRDefault="00657083" w:rsidP="00657083">
      <w:pPr>
        <w:pStyle w:val="BodyText"/>
        <w:rPr>
          <w:lang w:val="sr-Latn-CS"/>
        </w:rPr>
      </w:pPr>
      <w:r>
        <w:rPr>
          <w:lang w:val="sr-Latn-CS"/>
        </w:rPr>
        <w:t>Predavač i Učenik je ulogovan.</w:t>
      </w:r>
    </w:p>
    <w:p w14:paraId="4F0B9D6D" w14:textId="77777777" w:rsidR="00657083" w:rsidRDefault="00657083" w:rsidP="0065708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BA3488D" w14:textId="77777777" w:rsidR="00657083" w:rsidRDefault="00657083" w:rsidP="00657083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Korisnik bira opciju za prikaz</w:t>
      </w:r>
      <w:r>
        <w:rPr>
          <w:lang w:val="sr-Latn-BA"/>
        </w:rPr>
        <w:t xml:space="preserve"> početne stranice.</w:t>
      </w:r>
    </w:p>
    <w:p w14:paraId="1222F68F" w14:textId="77777777" w:rsidR="00657083" w:rsidRPr="004064B1" w:rsidRDefault="00657083" w:rsidP="00657083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početna stranica zajedno sa odeljkom za pregled liste predmeta.</w:t>
      </w:r>
    </w:p>
    <w:p w14:paraId="62597B4D" w14:textId="77777777" w:rsidR="00657083" w:rsidRDefault="00657083" w:rsidP="00657083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BA"/>
        </w:rPr>
        <w:t xml:space="preserve">Korisnik bira </w:t>
      </w:r>
      <w:r w:rsidRPr="004064B1">
        <w:rPr>
          <w:lang w:val="sr-Latn-CS"/>
        </w:rPr>
        <w:t>predmet za privatan čas na veb aplikaciji uz pomoć padajućeg menija</w:t>
      </w:r>
      <w:r>
        <w:rPr>
          <w:lang w:val="sr-Latn-CS"/>
        </w:rPr>
        <w:t>.</w:t>
      </w:r>
    </w:p>
    <w:p w14:paraId="1DDC3163" w14:textId="77777777" w:rsidR="00657083" w:rsidRPr="001F4B10" w:rsidRDefault="00657083" w:rsidP="00657083">
      <w:pPr>
        <w:pStyle w:val="BodyText"/>
        <w:numPr>
          <w:ilvl w:val="0"/>
          <w:numId w:val="39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>Nakon odabira predmeta prikazuje se stranica sa odeljkom za pregled liste predavača.</w:t>
      </w:r>
    </w:p>
    <w:p w14:paraId="235F5279" w14:textId="77777777" w:rsidR="00657083" w:rsidRDefault="00657083" w:rsidP="00657083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BA"/>
        </w:rPr>
        <w:t xml:space="preserve">Korisnik bira </w:t>
      </w:r>
      <w:r w:rsidRPr="004064B1">
        <w:rPr>
          <w:lang w:val="sr-Latn-CS"/>
        </w:rPr>
        <w:t>pred</w:t>
      </w:r>
      <w:r>
        <w:rPr>
          <w:lang w:val="sr-Latn-CS"/>
        </w:rPr>
        <w:t xml:space="preserve">avača </w:t>
      </w:r>
      <w:r w:rsidRPr="004064B1">
        <w:rPr>
          <w:lang w:val="sr-Latn-CS"/>
        </w:rPr>
        <w:t>za privatan čas na veb aplikaciji</w:t>
      </w:r>
      <w:r>
        <w:rPr>
          <w:lang w:val="sr-Latn-CS"/>
        </w:rPr>
        <w:t>.</w:t>
      </w:r>
    </w:p>
    <w:p w14:paraId="1AEBA594" w14:textId="77777777" w:rsidR="00657083" w:rsidRPr="00657083" w:rsidRDefault="00657083" w:rsidP="00657083">
      <w:pPr>
        <w:pStyle w:val="BodyText"/>
        <w:numPr>
          <w:ilvl w:val="0"/>
          <w:numId w:val="39"/>
        </w:numPr>
        <w:jc w:val="both"/>
        <w:rPr>
          <w:lang w:val="sr-Latn-CS"/>
        </w:rPr>
      </w:pPr>
      <w:r w:rsidRPr="00CC3D20">
        <w:rPr>
          <w:lang w:val="sr-Latn-CS"/>
        </w:rPr>
        <w:t xml:space="preserve">Kada </w:t>
      </w:r>
      <w:r>
        <w:rPr>
          <w:lang w:val="sr-Latn-CS"/>
        </w:rPr>
        <w:t xml:space="preserve">korisnik </w:t>
      </w:r>
      <w:r w:rsidRPr="00CC3D20">
        <w:rPr>
          <w:lang w:val="sr-Latn-CS"/>
        </w:rPr>
        <w:t xml:space="preserve">izabere odgovarajućeg predavača klikom na dugme uz prethodnu registraciju može da kontaktira predavača i zakaže privatan čas uz pomoć chat komunikacije preko </w:t>
      </w:r>
      <w:r>
        <w:rPr>
          <w:lang w:val="sr-Latn-CS"/>
        </w:rPr>
        <w:t>v</w:t>
      </w:r>
      <w:r w:rsidRPr="00CC3D20">
        <w:rPr>
          <w:lang w:val="sr-Latn-CS"/>
        </w:rPr>
        <w:t>eb aplikacije.</w:t>
      </w:r>
    </w:p>
    <w:p w14:paraId="5D3BEC64" w14:textId="77777777" w:rsidR="00657083" w:rsidRPr="00255A41" w:rsidRDefault="00657083" w:rsidP="00657083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Izuzetci:</w:t>
      </w:r>
    </w:p>
    <w:p w14:paraId="5EE8990F" w14:textId="77777777" w:rsidR="00657083" w:rsidRDefault="00657083" w:rsidP="0065708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C44C166" w14:textId="77777777" w:rsidR="00657083" w:rsidRPr="007E0B43" w:rsidRDefault="00657083" w:rsidP="0065708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4BC1D94" w14:textId="77777777" w:rsidR="00657083" w:rsidRPr="001F4B10" w:rsidRDefault="00657083" w:rsidP="00657083">
      <w:pPr>
        <w:pStyle w:val="BodyText"/>
        <w:rPr>
          <w:b/>
          <w:bCs/>
          <w:lang w:val="sr-Latn-CS"/>
        </w:rPr>
      </w:pPr>
      <w:r>
        <w:rPr>
          <w:lang w:val="sr-Latn-CS"/>
        </w:rPr>
        <w:t>Tekuća stranica je stranica koja omogućava k</w:t>
      </w:r>
      <w:r w:rsidRPr="00657083">
        <w:rPr>
          <w:lang w:val="sr-Latn-CS"/>
        </w:rPr>
        <w:t>omunikacij</w:t>
      </w:r>
      <w:r>
        <w:rPr>
          <w:lang w:val="sr-Latn-CS"/>
        </w:rPr>
        <w:t>u</w:t>
      </w:r>
      <w:r w:rsidRPr="00657083">
        <w:rPr>
          <w:lang w:val="sr-Latn-CS"/>
        </w:rPr>
        <w:t xml:space="preserve"> (zakazivanje) privatnog časa</w:t>
      </w:r>
      <w:r>
        <w:rPr>
          <w:lang w:val="sr-Latn-CS"/>
        </w:rPr>
        <w:t>.</w:t>
      </w:r>
    </w:p>
    <w:p w14:paraId="0FC78119" w14:textId="77777777" w:rsidR="00657083" w:rsidRPr="007E0B43" w:rsidRDefault="00657083" w:rsidP="0065708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3B056C0" w14:textId="77777777" w:rsidR="00657083" w:rsidRDefault="00657083" w:rsidP="0065708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EFCE635" w14:textId="77777777" w:rsidR="00C50475" w:rsidRDefault="00C50475" w:rsidP="00C50475">
      <w:pPr>
        <w:pStyle w:val="Heading2"/>
        <w:rPr>
          <w:lang w:val="sr-Latn-CS"/>
        </w:rPr>
      </w:pPr>
      <w:bookmarkStart w:id="34" w:name="_Toc30495"/>
      <w:bookmarkStart w:id="35" w:name="_Toc19016"/>
      <w:bookmarkStart w:id="36" w:name="_Toc89384618"/>
      <w:r>
        <w:rPr>
          <w:lang w:val="sr-Latn-BA"/>
        </w:rPr>
        <w:t>Odobravanje registracije</w:t>
      </w:r>
      <w:bookmarkEnd w:id="34"/>
      <w:bookmarkEnd w:id="35"/>
      <w:bookmarkEnd w:id="36"/>
      <w:r>
        <w:rPr>
          <w:lang w:val="sr-Latn-BA"/>
        </w:rPr>
        <w:t xml:space="preserve"> </w:t>
      </w:r>
    </w:p>
    <w:p w14:paraId="57184CCE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A475499" w14:textId="77777777" w:rsidR="00C50475" w:rsidRDefault="00C50475" w:rsidP="00C50475">
      <w:pPr>
        <w:pStyle w:val="BodyText"/>
        <w:keepNext/>
        <w:rPr>
          <w:lang w:val="sr-Latn-BA"/>
        </w:rPr>
      </w:pPr>
      <w:r>
        <w:rPr>
          <w:lang w:val="sr-Latn-BA"/>
        </w:rPr>
        <w:t>Administrator odobrava registraciju korisnika.</w:t>
      </w:r>
    </w:p>
    <w:p w14:paraId="7D8562A5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12657D2" w14:textId="77777777" w:rsidR="00C50475" w:rsidRDefault="00C50475" w:rsidP="00C50475">
      <w:pPr>
        <w:pStyle w:val="BodyText"/>
        <w:keepNext/>
        <w:rPr>
          <w:lang w:val="sr-Latn-BA"/>
        </w:rPr>
      </w:pPr>
      <w:r>
        <w:rPr>
          <w:lang w:val="sr-Latn-BA"/>
        </w:rPr>
        <w:t>Administrator</w:t>
      </w:r>
    </w:p>
    <w:p w14:paraId="3703BAC7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5213392" w14:textId="77777777" w:rsidR="00C50475" w:rsidRDefault="00C50475" w:rsidP="00C50475">
      <w:pPr>
        <w:pStyle w:val="BodyText"/>
        <w:ind w:left="0"/>
        <w:rPr>
          <w:lang w:val="sr-Latn-BA"/>
        </w:rPr>
      </w:pPr>
      <w:r>
        <w:rPr>
          <w:lang w:val="sr-Latn-BA"/>
        </w:rPr>
        <w:tab/>
        <w:t>Administrator je ulogovan. Korisnik je popunio formu za registraciju.</w:t>
      </w:r>
    </w:p>
    <w:p w14:paraId="05C42DBA" w14:textId="77777777" w:rsidR="00C50475" w:rsidRDefault="00C50475" w:rsidP="00C50475">
      <w:pPr>
        <w:pStyle w:val="BodyText"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21AE933" w14:textId="77777777" w:rsidR="00C50475" w:rsidRDefault="00C50475" w:rsidP="00C50475">
      <w:pPr>
        <w:pStyle w:val="BodyText"/>
        <w:keepNext/>
        <w:numPr>
          <w:ilvl w:val="0"/>
          <w:numId w:val="44"/>
        </w:numPr>
        <w:rPr>
          <w:lang w:val="sr-Latn-CS"/>
        </w:rPr>
      </w:pPr>
      <w:r>
        <w:rPr>
          <w:lang w:val="sr-Latn-BA"/>
        </w:rPr>
        <w:t>Administrator je na stranici gde mu se prikazuju svi pristigli zahtevi za registraciju.</w:t>
      </w:r>
    </w:p>
    <w:p w14:paraId="6D711EF1" w14:textId="77777777" w:rsidR="00C50475" w:rsidRDefault="00C50475" w:rsidP="00C50475">
      <w:pPr>
        <w:pStyle w:val="BodyText"/>
        <w:keepNext/>
        <w:numPr>
          <w:ilvl w:val="0"/>
          <w:numId w:val="44"/>
        </w:numPr>
        <w:rPr>
          <w:lang w:val="sr-Latn-BA"/>
        </w:rPr>
      </w:pPr>
      <w:r>
        <w:rPr>
          <w:lang w:val="sr-Latn-BA"/>
        </w:rPr>
        <w:t>Administrator klikne na dugme “Odobri”</w:t>
      </w:r>
    </w:p>
    <w:p w14:paraId="27BD0674" w14:textId="77777777" w:rsidR="00C50475" w:rsidRPr="00C50475" w:rsidRDefault="00C50475" w:rsidP="00C50475">
      <w:pPr>
        <w:pStyle w:val="BodyText"/>
        <w:keepNext/>
        <w:numPr>
          <w:ilvl w:val="0"/>
          <w:numId w:val="44"/>
        </w:numPr>
        <w:rPr>
          <w:lang w:val="sr-Latn-BA"/>
        </w:rPr>
      </w:pPr>
      <w:r>
        <w:rPr>
          <w:lang w:val="sr-Latn-BA"/>
        </w:rPr>
        <w:t>Korisniku se od strane aplikacije šalje automatski mejl sa novim korisničkim imenom koji će koristiti za logovanje na sajtu</w:t>
      </w:r>
    </w:p>
    <w:p w14:paraId="19AD5035" w14:textId="77777777" w:rsidR="00C50475" w:rsidRPr="00C50475" w:rsidRDefault="00C50475" w:rsidP="00C50475">
      <w:pPr>
        <w:pStyle w:val="BodyText"/>
        <w:ind w:left="0"/>
        <w:rPr>
          <w:lang w:val="sr-Latn-BA"/>
        </w:rPr>
      </w:pPr>
    </w:p>
    <w:p w14:paraId="28EAC058" w14:textId="77777777" w:rsidR="00C50475" w:rsidRDefault="00C50475" w:rsidP="00C50475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BA"/>
        </w:rPr>
        <w:lastRenderedPageBreak/>
        <w:t>Izuzeci</w:t>
      </w:r>
      <w:r>
        <w:rPr>
          <w:b/>
          <w:bCs/>
          <w:lang w:val="sr-Latn-CS"/>
        </w:rPr>
        <w:t>:</w:t>
      </w:r>
    </w:p>
    <w:p w14:paraId="50E1C78F" w14:textId="77777777" w:rsidR="00C50475" w:rsidRDefault="00C50475" w:rsidP="00C50475">
      <w:pPr>
        <w:pStyle w:val="BodyText"/>
        <w:keepNext/>
        <w:rPr>
          <w:lang w:val="sr-Latn-BA"/>
        </w:rPr>
      </w:pPr>
      <w:r>
        <w:rPr>
          <w:lang w:val="sr-Latn-BA"/>
        </w:rPr>
        <w:t>Nema.</w:t>
      </w:r>
    </w:p>
    <w:p w14:paraId="00B19FC1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94A6AAF" w14:textId="77777777" w:rsidR="00C50475" w:rsidRDefault="00C50475" w:rsidP="00C50475">
      <w:pPr>
        <w:pStyle w:val="BodyText"/>
        <w:rPr>
          <w:lang w:val="sr-Latn-CS"/>
        </w:rPr>
      </w:pPr>
      <w:r>
        <w:rPr>
          <w:lang w:val="sr-Latn-CS"/>
        </w:rPr>
        <w:t>Nov</w:t>
      </w:r>
      <w:r>
        <w:rPr>
          <w:lang w:val="sr-Latn-BA"/>
        </w:rPr>
        <w:t xml:space="preserve">i korisnik </w:t>
      </w:r>
      <w:r>
        <w:rPr>
          <w:lang w:val="sr-Latn-CS"/>
        </w:rPr>
        <w:t xml:space="preserve">je </w:t>
      </w:r>
      <w:r>
        <w:rPr>
          <w:lang w:val="sr-Latn-BA"/>
        </w:rPr>
        <w:t>registrovan i ima novo korisničko ime</w:t>
      </w:r>
      <w:r>
        <w:rPr>
          <w:lang w:val="sr-Latn-CS"/>
        </w:rPr>
        <w:t>.</w:t>
      </w:r>
    </w:p>
    <w:p w14:paraId="76EB7E8F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43632817" w14:textId="77777777" w:rsidR="00C50475" w:rsidRDefault="00C50475" w:rsidP="00E27813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4E05C2D0" w14:textId="77777777" w:rsidR="00C50475" w:rsidRDefault="00C50475" w:rsidP="00C50475">
      <w:pPr>
        <w:pStyle w:val="Heading2"/>
        <w:rPr>
          <w:lang w:val="sr-Latn-CS"/>
        </w:rPr>
      </w:pPr>
      <w:bookmarkStart w:id="37" w:name="_Toc2028"/>
      <w:bookmarkStart w:id="38" w:name="_Toc1340"/>
      <w:bookmarkStart w:id="39" w:name="_Toc89384619"/>
      <w:r>
        <w:rPr>
          <w:lang w:val="sr-Latn-BA"/>
        </w:rPr>
        <w:t>Odbijanje registracije</w:t>
      </w:r>
      <w:bookmarkEnd w:id="37"/>
      <w:bookmarkEnd w:id="38"/>
      <w:bookmarkEnd w:id="39"/>
      <w:r>
        <w:rPr>
          <w:lang w:val="sr-Latn-BA"/>
        </w:rPr>
        <w:t xml:space="preserve"> </w:t>
      </w:r>
    </w:p>
    <w:p w14:paraId="4E0F71D7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18F1B7F" w14:textId="77777777" w:rsidR="00C50475" w:rsidRDefault="00C50475" w:rsidP="00C50475">
      <w:pPr>
        <w:pStyle w:val="BodyText"/>
        <w:keepNext/>
        <w:rPr>
          <w:lang w:val="sr-Latn-BA"/>
        </w:rPr>
      </w:pPr>
      <w:r>
        <w:rPr>
          <w:lang w:val="sr-Latn-BA"/>
        </w:rPr>
        <w:t>Administrator odbija registraciju korisnika.</w:t>
      </w:r>
    </w:p>
    <w:p w14:paraId="2A1EC189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8F37BE8" w14:textId="77777777" w:rsidR="00C50475" w:rsidRDefault="00C50475" w:rsidP="00C50475">
      <w:pPr>
        <w:pStyle w:val="BodyText"/>
        <w:keepNext/>
        <w:rPr>
          <w:lang w:val="sr-Latn-BA"/>
        </w:rPr>
      </w:pPr>
      <w:r>
        <w:rPr>
          <w:lang w:val="sr-Latn-BA"/>
        </w:rPr>
        <w:t>Administrator</w:t>
      </w:r>
    </w:p>
    <w:p w14:paraId="2FE57D00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1F93D73" w14:textId="77777777" w:rsidR="00C50475" w:rsidRDefault="00C50475" w:rsidP="00C50475">
      <w:pPr>
        <w:pStyle w:val="BodyText"/>
        <w:ind w:left="0"/>
        <w:rPr>
          <w:lang w:val="sr-Latn-BA"/>
        </w:rPr>
      </w:pPr>
      <w:r>
        <w:rPr>
          <w:lang w:val="sr-Latn-BA"/>
        </w:rPr>
        <w:tab/>
        <w:t>Administrator je ulogovan. Korisnik je popunio formu za registraciju.</w:t>
      </w:r>
    </w:p>
    <w:p w14:paraId="21B70D17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67DFA8F" w14:textId="77777777" w:rsidR="00C50475" w:rsidRDefault="00C50475" w:rsidP="00C50475">
      <w:pPr>
        <w:pStyle w:val="BodyText"/>
        <w:keepNext/>
        <w:numPr>
          <w:ilvl w:val="0"/>
          <w:numId w:val="45"/>
        </w:numPr>
        <w:rPr>
          <w:lang w:val="sr-Latn-BA"/>
        </w:rPr>
      </w:pPr>
      <w:r>
        <w:rPr>
          <w:lang w:val="sr-Latn-BA"/>
        </w:rPr>
        <w:t>Administrator je na stranici gde mu se prikazuju svi pristigli zahtevi za registraciju.</w:t>
      </w:r>
    </w:p>
    <w:p w14:paraId="2A01F334" w14:textId="77777777" w:rsidR="00C50475" w:rsidRDefault="00C50475" w:rsidP="00C50475">
      <w:pPr>
        <w:pStyle w:val="BodyText"/>
        <w:keepNext/>
        <w:numPr>
          <w:ilvl w:val="0"/>
          <w:numId w:val="45"/>
        </w:numPr>
        <w:rPr>
          <w:lang w:val="sr-Latn-BA"/>
        </w:rPr>
      </w:pPr>
      <w:r>
        <w:rPr>
          <w:lang w:val="sr-Latn-BA"/>
        </w:rPr>
        <w:t>Administrator klikne na dugme “Odbij”</w:t>
      </w:r>
    </w:p>
    <w:p w14:paraId="27DBCEA9" w14:textId="77777777" w:rsidR="00C50475" w:rsidRPr="00C50475" w:rsidRDefault="00C50475" w:rsidP="00C50475">
      <w:pPr>
        <w:pStyle w:val="BodyText"/>
        <w:keepNext/>
        <w:numPr>
          <w:ilvl w:val="0"/>
          <w:numId w:val="45"/>
        </w:numPr>
      </w:pPr>
      <w:r>
        <w:rPr>
          <w:lang w:val="sr-Latn-BA"/>
        </w:rPr>
        <w:t>Korisniku se od strane aplikacije šalje automatski mejl koji mu javlja da nije odobrena njegova registracija na aplikaciji</w:t>
      </w:r>
    </w:p>
    <w:p w14:paraId="3693E8C9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BA"/>
        </w:rPr>
        <w:t>Izuzeci</w:t>
      </w:r>
      <w:r>
        <w:rPr>
          <w:b/>
          <w:bCs/>
          <w:lang w:val="sr-Latn-CS"/>
        </w:rPr>
        <w:t>:</w:t>
      </w:r>
    </w:p>
    <w:p w14:paraId="6356341E" w14:textId="77777777" w:rsidR="00C50475" w:rsidRDefault="00C50475" w:rsidP="00C50475">
      <w:pPr>
        <w:pStyle w:val="BodyText"/>
        <w:keepNext/>
        <w:rPr>
          <w:lang w:val="sr-Latn-BA"/>
        </w:rPr>
      </w:pPr>
      <w:r>
        <w:rPr>
          <w:lang w:val="sr-Latn-BA"/>
        </w:rPr>
        <w:t>Nema.</w:t>
      </w:r>
    </w:p>
    <w:p w14:paraId="7D1A5F93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7D19431" w14:textId="77777777" w:rsidR="00C50475" w:rsidRDefault="00C50475" w:rsidP="00C50475">
      <w:pPr>
        <w:pStyle w:val="BodyText"/>
        <w:rPr>
          <w:lang w:val="sr-Latn-BA"/>
        </w:rPr>
      </w:pPr>
      <w:r>
        <w:rPr>
          <w:lang w:val="sr-Latn-CS"/>
        </w:rPr>
        <w:t>Nov</w:t>
      </w:r>
      <w:r>
        <w:rPr>
          <w:lang w:val="sr-Latn-BA"/>
        </w:rPr>
        <w:t>i korisnik nije registrovan na sajtu.</w:t>
      </w:r>
    </w:p>
    <w:p w14:paraId="3E2F1D81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308BA186" w14:textId="77777777" w:rsidR="00C50475" w:rsidRDefault="00C50475" w:rsidP="00C50475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  <w:bookmarkStart w:id="40" w:name="_Toc18329"/>
      <w:bookmarkEnd w:id="40"/>
    </w:p>
    <w:p w14:paraId="77C06C57" w14:textId="77777777" w:rsidR="00C50475" w:rsidRDefault="00C50475" w:rsidP="00C50475">
      <w:pPr>
        <w:pStyle w:val="Heading2"/>
        <w:rPr>
          <w:lang w:val="sr-Latn-CS"/>
        </w:rPr>
      </w:pPr>
      <w:bookmarkStart w:id="41" w:name="_Toc15303"/>
      <w:bookmarkStart w:id="42" w:name="_Toc27044"/>
      <w:bookmarkStart w:id="43" w:name="_Toc89384620"/>
      <w:r>
        <w:rPr>
          <w:lang w:val="sr-Latn-CS"/>
        </w:rPr>
        <w:t xml:space="preserve">Ažuriranje podataka o </w:t>
      </w:r>
      <w:r>
        <w:rPr>
          <w:lang w:val="sr-Latn-BA"/>
        </w:rPr>
        <w:t>korisniku aplikacije</w:t>
      </w:r>
      <w:bookmarkEnd w:id="41"/>
      <w:bookmarkEnd w:id="42"/>
      <w:bookmarkEnd w:id="43"/>
      <w:r>
        <w:rPr>
          <w:lang w:val="sr-Latn-BA"/>
        </w:rPr>
        <w:t xml:space="preserve"> </w:t>
      </w:r>
    </w:p>
    <w:p w14:paraId="2C093D91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98BB62B" w14:textId="77777777" w:rsidR="00C50475" w:rsidRDefault="00C50475" w:rsidP="00C50475">
      <w:pPr>
        <w:pStyle w:val="BodyText"/>
        <w:rPr>
          <w:lang w:val="sr-Latn-BA"/>
        </w:rPr>
      </w:pPr>
      <w:r>
        <w:rPr>
          <w:lang w:val="sr-Latn-CS"/>
        </w:rPr>
        <w:t xml:space="preserve">Ažuriranje podataka o </w:t>
      </w:r>
      <w:r>
        <w:rPr>
          <w:lang w:val="sr-Latn-BA"/>
        </w:rPr>
        <w:t xml:space="preserve">bilo kom registrovanom korisniku </w:t>
      </w:r>
      <w:r>
        <w:rPr>
          <w:lang w:val="sr-Latn-CS"/>
        </w:rPr>
        <w:t xml:space="preserve">od strane </w:t>
      </w:r>
      <w:r>
        <w:rPr>
          <w:lang w:val="sr-Latn-BA"/>
        </w:rPr>
        <w:t>administratora.</w:t>
      </w:r>
    </w:p>
    <w:p w14:paraId="7FD88F4C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1FE443B" w14:textId="77777777" w:rsidR="00C50475" w:rsidRDefault="00C50475" w:rsidP="00C50475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28C5B63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D9A912C" w14:textId="77777777" w:rsidR="00C50475" w:rsidRDefault="00C50475" w:rsidP="00C50475">
      <w:pPr>
        <w:pStyle w:val="BodyText"/>
        <w:rPr>
          <w:lang w:val="sr-Latn-BA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>je prijavljen na portal</w:t>
      </w:r>
      <w:r>
        <w:rPr>
          <w:lang w:val="sr-Latn-BA"/>
        </w:rPr>
        <w:t>, korisnik postoji u bazi.</w:t>
      </w:r>
    </w:p>
    <w:p w14:paraId="0DC02546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F62A235" w14:textId="77777777" w:rsidR="00C50475" w:rsidRDefault="00C50475" w:rsidP="00C50475">
      <w:pPr>
        <w:pStyle w:val="BodyText"/>
        <w:numPr>
          <w:ilvl w:val="0"/>
          <w:numId w:val="4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bira opciju za prikaz podataka o </w:t>
      </w:r>
      <w:r>
        <w:rPr>
          <w:lang w:val="sr-Latn-BA"/>
        </w:rPr>
        <w:t>korisnicima</w:t>
      </w:r>
      <w:r>
        <w:rPr>
          <w:lang w:val="sr-Latn-CS"/>
        </w:rPr>
        <w:t>.</w:t>
      </w:r>
    </w:p>
    <w:p w14:paraId="25F59270" w14:textId="77777777" w:rsidR="00C50475" w:rsidRDefault="00C50475" w:rsidP="00C50475">
      <w:pPr>
        <w:pStyle w:val="BodyText"/>
        <w:numPr>
          <w:ilvl w:val="0"/>
          <w:numId w:val="4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stranica sa spiskom </w:t>
      </w:r>
      <w:r>
        <w:rPr>
          <w:lang w:val="sr-Latn-BA"/>
        </w:rPr>
        <w:t>korisnika</w:t>
      </w:r>
      <w:r>
        <w:rPr>
          <w:lang w:val="sr-Latn-CS"/>
        </w:rPr>
        <w:t>.</w:t>
      </w:r>
    </w:p>
    <w:p w14:paraId="58FF9B97" w14:textId="77777777" w:rsidR="00C50475" w:rsidRDefault="00C50475" w:rsidP="00C50475">
      <w:pPr>
        <w:pStyle w:val="BodyText"/>
        <w:numPr>
          <w:ilvl w:val="0"/>
          <w:numId w:val="4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bira </w:t>
      </w:r>
      <w:r>
        <w:rPr>
          <w:lang w:val="sr-Latn-BA"/>
        </w:rPr>
        <w:t xml:space="preserve">željenog korisnika </w:t>
      </w:r>
      <w:r>
        <w:rPr>
          <w:lang w:val="sr-Latn-CS"/>
        </w:rPr>
        <w:t>iz spiska.</w:t>
      </w:r>
    </w:p>
    <w:p w14:paraId="6100E5F1" w14:textId="77777777" w:rsidR="00C50475" w:rsidRDefault="00C50475" w:rsidP="00C50475">
      <w:pPr>
        <w:pStyle w:val="BodyText"/>
        <w:numPr>
          <w:ilvl w:val="0"/>
          <w:numId w:val="4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lastRenderedPageBreak/>
        <w:t>Prikazuje se stranica sa podacima o njemu.</w:t>
      </w:r>
    </w:p>
    <w:p w14:paraId="7A823294" w14:textId="77777777" w:rsidR="00C50475" w:rsidRDefault="00C50475" w:rsidP="00C50475">
      <w:pPr>
        <w:pStyle w:val="BodyText"/>
        <w:numPr>
          <w:ilvl w:val="0"/>
          <w:numId w:val="4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>bira opciju izmena podataka.</w:t>
      </w:r>
    </w:p>
    <w:p w14:paraId="6FDB4469" w14:textId="77777777" w:rsidR="00C50475" w:rsidRDefault="00C50475" w:rsidP="00C50475">
      <w:pPr>
        <w:pStyle w:val="BodyText"/>
        <w:numPr>
          <w:ilvl w:val="0"/>
          <w:numId w:val="4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popunjena forma sa podacima o njemu.</w:t>
      </w:r>
    </w:p>
    <w:p w14:paraId="49DC58AB" w14:textId="77777777" w:rsidR="00C50475" w:rsidRDefault="00C50475" w:rsidP="00C50475">
      <w:pPr>
        <w:pStyle w:val="BodyText"/>
        <w:numPr>
          <w:ilvl w:val="0"/>
          <w:numId w:val="4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menja željene podatke iz forme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254280F3" w14:textId="77777777" w:rsidR="00C50475" w:rsidRDefault="00C50475" w:rsidP="00C50475">
      <w:pPr>
        <w:pStyle w:val="BodyText"/>
        <w:numPr>
          <w:ilvl w:val="0"/>
          <w:numId w:val="4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Vrši se provera podataka [izuzetak: podaci o </w:t>
      </w:r>
      <w:r>
        <w:rPr>
          <w:lang w:val="sr-Latn-BA"/>
        </w:rPr>
        <w:t xml:space="preserve">korisniku </w:t>
      </w:r>
      <w:r>
        <w:rPr>
          <w:lang w:val="sr-Latn-CS"/>
        </w:rPr>
        <w:t>nisu validni].</w:t>
      </w:r>
    </w:p>
    <w:p w14:paraId="0359A22E" w14:textId="77777777" w:rsidR="00C50475" w:rsidRDefault="00C50475" w:rsidP="00C50475">
      <w:pPr>
        <w:pStyle w:val="BodyText"/>
        <w:numPr>
          <w:ilvl w:val="0"/>
          <w:numId w:val="4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20AF5F28" w14:textId="77777777" w:rsidR="00C50475" w:rsidRDefault="00C50475" w:rsidP="00C50475">
      <w:pPr>
        <w:pStyle w:val="BodyText"/>
        <w:numPr>
          <w:ilvl w:val="0"/>
          <w:numId w:val="4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Osvežava se stranica sa podacima o korisniku.</w:t>
      </w:r>
    </w:p>
    <w:p w14:paraId="02E24DF6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BA"/>
        </w:rPr>
        <w:t>Izuzeci</w:t>
      </w:r>
      <w:r>
        <w:rPr>
          <w:b/>
          <w:bCs/>
          <w:lang w:val="sr-Latn-CS"/>
        </w:rPr>
        <w:t>:</w:t>
      </w:r>
    </w:p>
    <w:p w14:paraId="3ED59455" w14:textId="77777777" w:rsidR="00C50475" w:rsidRDefault="00C50475" w:rsidP="00C50475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 xml:space="preserve">Podaci o </w:t>
      </w:r>
      <w:r>
        <w:rPr>
          <w:i/>
          <w:iCs/>
          <w:lang w:val="sr-Latn-BA"/>
        </w:rPr>
        <w:t xml:space="preserve">korisniku </w:t>
      </w:r>
      <w:r>
        <w:rPr>
          <w:i/>
          <w:iCs/>
          <w:lang w:val="sr-Latn-CS"/>
        </w:rPr>
        <w:t>nisu validni</w:t>
      </w:r>
      <w:r>
        <w:rPr>
          <w:lang w:val="sr-Latn-CS"/>
        </w:rPr>
        <w:t xml:space="preserve">] Prikazuje se obaveštenje na formi sa podacima o </w:t>
      </w:r>
      <w:r>
        <w:rPr>
          <w:lang w:val="sr-Latn-BA"/>
        </w:rPr>
        <w:t>korisniku</w:t>
      </w:r>
      <w:r>
        <w:rPr>
          <w:lang w:val="sr-Latn-CS"/>
        </w:rPr>
        <w:t>.</w:t>
      </w:r>
    </w:p>
    <w:p w14:paraId="22A8630A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0EC3F2A" w14:textId="77777777" w:rsidR="00C50475" w:rsidRDefault="00C50475" w:rsidP="00C50475">
      <w:pPr>
        <w:pStyle w:val="BodyText"/>
        <w:rPr>
          <w:lang w:val="sr-Latn-CS"/>
        </w:rPr>
      </w:pPr>
      <w:r>
        <w:rPr>
          <w:lang w:val="sr-Latn-CS"/>
        </w:rPr>
        <w:t>Podaci o</w:t>
      </w:r>
      <w:r>
        <w:rPr>
          <w:lang w:val="sr-Latn-BA"/>
        </w:rPr>
        <w:t xml:space="preserve"> korisniku</w:t>
      </w:r>
      <w:r>
        <w:rPr>
          <w:lang w:val="sr-Latn-CS"/>
        </w:rPr>
        <w:t xml:space="preserve"> su izmenjeni.</w:t>
      </w:r>
    </w:p>
    <w:p w14:paraId="72400180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1C868423" w14:textId="77777777" w:rsidR="00C50475" w:rsidRPr="00E27813" w:rsidRDefault="00E27813" w:rsidP="00E27813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  <w:bookmarkStart w:id="44" w:name="_Toc163018909"/>
    </w:p>
    <w:p w14:paraId="6F87F746" w14:textId="77777777" w:rsidR="00C50475" w:rsidRDefault="00C50475" w:rsidP="00C50475">
      <w:pPr>
        <w:pStyle w:val="Heading2"/>
        <w:rPr>
          <w:lang w:val="sr-Latn-CS"/>
        </w:rPr>
      </w:pPr>
      <w:bookmarkStart w:id="45" w:name="_Toc26958"/>
      <w:bookmarkStart w:id="46" w:name="_Toc3218"/>
      <w:bookmarkStart w:id="47" w:name="_Toc89384621"/>
      <w:r>
        <w:rPr>
          <w:lang w:val="sr-Latn-CS"/>
        </w:rPr>
        <w:t>Brisanje postojeće</w:t>
      </w:r>
      <w:r>
        <w:rPr>
          <w:lang w:val="sr-Latn-BA"/>
        </w:rPr>
        <w:t>g korisnika</w:t>
      </w:r>
      <w:bookmarkEnd w:id="44"/>
      <w:bookmarkEnd w:id="45"/>
      <w:bookmarkEnd w:id="46"/>
      <w:bookmarkEnd w:id="47"/>
    </w:p>
    <w:p w14:paraId="4E2619FC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6BFC592" w14:textId="77777777" w:rsidR="00C50475" w:rsidRDefault="00C50475" w:rsidP="00C50475">
      <w:pPr>
        <w:pStyle w:val="BodyText"/>
        <w:rPr>
          <w:lang w:val="sr-Latn-BA"/>
        </w:rPr>
      </w:pPr>
      <w:r>
        <w:rPr>
          <w:lang w:val="sr-Latn-CS"/>
        </w:rPr>
        <w:t>Biranje postojeće</w:t>
      </w:r>
      <w:r>
        <w:rPr>
          <w:lang w:val="sr-Latn-BA"/>
        </w:rPr>
        <w:t>g</w:t>
      </w:r>
      <w:r>
        <w:rPr>
          <w:lang w:val="sr-Latn-CS"/>
        </w:rPr>
        <w:t xml:space="preserve"> </w:t>
      </w:r>
      <w:r>
        <w:rPr>
          <w:lang w:val="sr-Latn-BA"/>
        </w:rPr>
        <w:t xml:space="preserve">korisnika </w:t>
      </w:r>
      <w:r>
        <w:rPr>
          <w:lang w:val="sr-Latn-CS"/>
        </w:rPr>
        <w:t xml:space="preserve">od strane </w:t>
      </w:r>
      <w:r>
        <w:rPr>
          <w:lang w:val="sr-Latn-BA"/>
        </w:rPr>
        <w:t>administratora.</w:t>
      </w:r>
    </w:p>
    <w:p w14:paraId="260B3088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651979E" w14:textId="77777777" w:rsidR="00C50475" w:rsidRDefault="00C50475" w:rsidP="00C50475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3324371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A5224FC" w14:textId="77777777" w:rsidR="00C50475" w:rsidRDefault="00C50475" w:rsidP="00C50475">
      <w:pPr>
        <w:pStyle w:val="BodyText"/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BA"/>
        </w:rPr>
        <w:t>postoji u bazi</w:t>
      </w:r>
      <w:r>
        <w:rPr>
          <w:lang w:val="sr-Latn-CS"/>
        </w:rPr>
        <w:t>.</w:t>
      </w:r>
    </w:p>
    <w:p w14:paraId="4C61B6B5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BAB0B74" w14:textId="77777777" w:rsidR="00C50475" w:rsidRDefault="00C50475" w:rsidP="00C50475">
      <w:pPr>
        <w:pStyle w:val="BodyText"/>
        <w:numPr>
          <w:ilvl w:val="0"/>
          <w:numId w:val="43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bira opciju za prikaz stranice sa </w:t>
      </w:r>
      <w:r>
        <w:rPr>
          <w:lang w:val="sr-Latn-BA"/>
        </w:rPr>
        <w:t>korisnicima</w:t>
      </w:r>
      <w:r>
        <w:rPr>
          <w:lang w:val="sr-Latn-CS"/>
        </w:rPr>
        <w:t>.</w:t>
      </w:r>
    </w:p>
    <w:p w14:paraId="4BE348D7" w14:textId="77777777" w:rsidR="00C50475" w:rsidRDefault="00C50475" w:rsidP="00C50475">
      <w:pPr>
        <w:pStyle w:val="BodyText"/>
        <w:numPr>
          <w:ilvl w:val="0"/>
          <w:numId w:val="4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stranica sa </w:t>
      </w:r>
      <w:r>
        <w:rPr>
          <w:lang w:val="sr-Latn-BA"/>
        </w:rPr>
        <w:t>korisnicima</w:t>
      </w:r>
      <w:r>
        <w:rPr>
          <w:lang w:val="sr-Latn-CS"/>
        </w:rPr>
        <w:t>.</w:t>
      </w:r>
    </w:p>
    <w:p w14:paraId="696E48EE" w14:textId="77777777" w:rsidR="00C50475" w:rsidRDefault="00C50475" w:rsidP="00C50475">
      <w:pPr>
        <w:pStyle w:val="BodyText"/>
        <w:numPr>
          <w:ilvl w:val="0"/>
          <w:numId w:val="43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>bira opciju za brisanje određen</w:t>
      </w:r>
      <w:r>
        <w:rPr>
          <w:lang w:val="sr-Latn-BA"/>
        </w:rPr>
        <w:t>og korisnika</w:t>
      </w:r>
      <w:r>
        <w:rPr>
          <w:lang w:val="sr-Latn-CS"/>
        </w:rPr>
        <w:t>.</w:t>
      </w:r>
    </w:p>
    <w:p w14:paraId="46F0B0B8" w14:textId="77777777" w:rsidR="00C50475" w:rsidRDefault="00C50475" w:rsidP="00C50475">
      <w:pPr>
        <w:pStyle w:val="BodyText"/>
        <w:numPr>
          <w:ilvl w:val="0"/>
          <w:numId w:val="4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poruka za potvrdu brisanja </w:t>
      </w:r>
      <w:r>
        <w:rPr>
          <w:lang w:val="sr-Latn-BA"/>
        </w:rPr>
        <w:t>korisnika</w:t>
      </w:r>
      <w:r>
        <w:rPr>
          <w:lang w:val="sr-Latn-CS"/>
        </w:rPr>
        <w:t>.</w:t>
      </w:r>
    </w:p>
    <w:p w14:paraId="1AB87004" w14:textId="77777777" w:rsidR="00C50475" w:rsidRDefault="00C50475" w:rsidP="00C50475">
      <w:pPr>
        <w:pStyle w:val="BodyText"/>
        <w:numPr>
          <w:ilvl w:val="0"/>
          <w:numId w:val="43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potvrđuje da želi da obriše </w:t>
      </w:r>
      <w:r>
        <w:rPr>
          <w:lang w:val="sr-Latn-BA"/>
        </w:rPr>
        <w:t>korisnika</w:t>
      </w:r>
      <w:r>
        <w:rPr>
          <w:lang w:val="sr-Latn-CS"/>
        </w:rPr>
        <w:t>.</w:t>
      </w:r>
    </w:p>
    <w:p w14:paraId="30AE15E2" w14:textId="77777777" w:rsidR="00C50475" w:rsidRDefault="00C50475" w:rsidP="00C50475">
      <w:pPr>
        <w:pStyle w:val="BodyText"/>
        <w:numPr>
          <w:ilvl w:val="0"/>
          <w:numId w:val="43"/>
        </w:numPr>
        <w:tabs>
          <w:tab w:val="left" w:pos="1440"/>
        </w:tabs>
        <w:rPr>
          <w:lang w:val="sr-Latn-CS"/>
        </w:rPr>
      </w:pPr>
      <w:r>
        <w:t>Vr</w:t>
      </w:r>
      <w:r>
        <w:rPr>
          <w:lang w:val="sr-Latn-CS"/>
        </w:rPr>
        <w:t xml:space="preserve">ši se brisanje podataka o </w:t>
      </w:r>
      <w:r>
        <w:rPr>
          <w:lang w:val="sr-Latn-BA"/>
        </w:rPr>
        <w:t xml:space="preserve">korisniku </w:t>
      </w:r>
      <w:r>
        <w:rPr>
          <w:lang w:val="sr-Latn-CS"/>
        </w:rPr>
        <w:t>u bazi podataka.</w:t>
      </w:r>
    </w:p>
    <w:p w14:paraId="218A3D12" w14:textId="77777777" w:rsidR="00C50475" w:rsidRDefault="00C50475" w:rsidP="00C50475">
      <w:pPr>
        <w:pStyle w:val="BodyText"/>
        <w:numPr>
          <w:ilvl w:val="0"/>
          <w:numId w:val="4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Osvežava se stranica sa </w:t>
      </w:r>
      <w:r>
        <w:rPr>
          <w:lang w:val="sr-Latn-BA"/>
        </w:rPr>
        <w:t>korisnicima</w:t>
      </w:r>
      <w:r>
        <w:rPr>
          <w:lang w:val="sr-Latn-CS"/>
        </w:rPr>
        <w:t>.</w:t>
      </w:r>
    </w:p>
    <w:p w14:paraId="4F559755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BA"/>
        </w:rPr>
        <w:t>Izuzeci</w:t>
      </w:r>
      <w:r>
        <w:rPr>
          <w:b/>
          <w:bCs/>
          <w:lang w:val="sr-Latn-CS"/>
        </w:rPr>
        <w:t>:</w:t>
      </w:r>
    </w:p>
    <w:p w14:paraId="219B6FC6" w14:textId="77777777" w:rsidR="00C50475" w:rsidRDefault="00C50475" w:rsidP="00C50475">
      <w:pPr>
        <w:pStyle w:val="BodyText"/>
        <w:rPr>
          <w:lang w:val="sr-Latn-CS"/>
        </w:rPr>
      </w:pPr>
      <w:r>
        <w:t>Nema.</w:t>
      </w:r>
    </w:p>
    <w:p w14:paraId="631BB4E0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8F6ED30" w14:textId="77777777" w:rsidR="00C50475" w:rsidRDefault="00C50475" w:rsidP="00C50475">
      <w:pPr>
        <w:pStyle w:val="BodyText"/>
        <w:rPr>
          <w:lang w:val="sr-Latn-CS"/>
        </w:rPr>
      </w:pPr>
      <w:r>
        <w:rPr>
          <w:lang w:val="sr-Latn-CS"/>
        </w:rPr>
        <w:t>Izabran</w:t>
      </w:r>
      <w:r>
        <w:rPr>
          <w:lang w:val="sr-Latn-BA"/>
        </w:rPr>
        <w:t>i</w:t>
      </w:r>
      <w:r>
        <w:rPr>
          <w:lang w:val="sr-Latn-CS"/>
        </w:rPr>
        <w:t xml:space="preserve"> </w:t>
      </w:r>
      <w:r>
        <w:rPr>
          <w:lang w:val="sr-Latn-BA"/>
        </w:rPr>
        <w:t xml:space="preserve">korisnik </w:t>
      </w:r>
      <w:r>
        <w:rPr>
          <w:lang w:val="sr-Latn-CS"/>
        </w:rPr>
        <w:t>je obrisan.</w:t>
      </w:r>
    </w:p>
    <w:p w14:paraId="73F60EEB" w14:textId="77777777" w:rsidR="00C50475" w:rsidRDefault="00C50475" w:rsidP="00C5047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41A74E53" w14:textId="77777777" w:rsidR="00C50475" w:rsidRPr="00C50475" w:rsidRDefault="00C50475" w:rsidP="00C50475">
      <w:pPr>
        <w:pStyle w:val="BodyText"/>
        <w:rPr>
          <w:highlight w:val="yellow"/>
          <w:lang w:val="sr-Latn-CS"/>
        </w:rPr>
      </w:pPr>
      <w:r>
        <w:rPr>
          <w:highlight w:val="yellow"/>
          <w:lang w:val="sr-Latn-CS"/>
        </w:rPr>
        <w:t>...</w:t>
      </w:r>
    </w:p>
    <w:p w14:paraId="4A7490DB" w14:textId="77777777" w:rsidR="006E5E1D" w:rsidRDefault="006E5E1D" w:rsidP="006E5E1D">
      <w:pPr>
        <w:pStyle w:val="Heading1"/>
        <w:rPr>
          <w:lang w:val="sr-Latn-CS"/>
        </w:rPr>
      </w:pPr>
      <w:bookmarkStart w:id="48" w:name="_Toc89384622"/>
      <w:r>
        <w:rPr>
          <w:lang w:val="sr-Latn-CS"/>
        </w:rPr>
        <w:lastRenderedPageBreak/>
        <w:t>Dodatni zahtevi</w:t>
      </w:r>
      <w:bookmarkEnd w:id="48"/>
    </w:p>
    <w:p w14:paraId="74E5FF11" w14:textId="77777777" w:rsidR="00834900" w:rsidRPr="003372D3" w:rsidRDefault="00132780" w:rsidP="00834900">
      <w:pPr>
        <w:pStyle w:val="Heading2"/>
        <w:rPr>
          <w:lang w:val="sr-Latn-CS"/>
        </w:rPr>
      </w:pPr>
      <w:bookmarkStart w:id="49" w:name="_Toc89384623"/>
      <w:r>
        <w:rPr>
          <w:lang w:val="sr-Latn-CS"/>
        </w:rPr>
        <w:t>Funkcionalnost</w:t>
      </w:r>
      <w:bookmarkEnd w:id="49"/>
    </w:p>
    <w:p w14:paraId="36772364" w14:textId="77777777" w:rsidR="006E5E1D" w:rsidRDefault="00132780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139582AE" w14:textId="77777777" w:rsidR="00167FDF" w:rsidRDefault="00C50475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EasyLearn veb aplikacija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69C30E65" w14:textId="77777777" w:rsidR="00834900" w:rsidRDefault="00834900" w:rsidP="00834900">
      <w:pPr>
        <w:pStyle w:val="Heading2"/>
        <w:rPr>
          <w:lang w:val="sr-Latn-CS"/>
        </w:rPr>
      </w:pPr>
      <w:bookmarkStart w:id="50" w:name="_Toc89384624"/>
      <w:r>
        <w:rPr>
          <w:lang w:val="sr-Latn-CS"/>
        </w:rPr>
        <w:t>Upotrebivost</w:t>
      </w:r>
      <w:bookmarkEnd w:id="50"/>
    </w:p>
    <w:p w14:paraId="7B0C39F0" w14:textId="77777777" w:rsidR="00834900" w:rsidRDefault="00132780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1F17B90E" w14:textId="77777777" w:rsidR="001517F6" w:rsidRPr="001517F6" w:rsidRDefault="001517F6" w:rsidP="00E27813">
      <w:pPr>
        <w:pStyle w:val="BodyText"/>
        <w:keepNext/>
        <w:jc w:val="both"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6C231424" w14:textId="77777777" w:rsidR="001517F6" w:rsidRDefault="00F220C7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Korisnički interfejs </w:t>
      </w:r>
      <w:r w:rsidR="00C50475">
        <w:rPr>
          <w:lang w:val="sr-Latn-CS"/>
        </w:rPr>
        <w:t xml:space="preserve">EasyLearn veb aplikacije </w:t>
      </w:r>
      <w:r>
        <w:rPr>
          <w:lang w:val="sr-Latn-CS"/>
        </w:rPr>
        <w:t xml:space="preserve">će biti dizajniran tako da bude omogućeno jednostavno i intuitivno korišćenje bez potrebe za organizovanjem dodatne obuke. </w:t>
      </w:r>
    </w:p>
    <w:p w14:paraId="18C8A2EA" w14:textId="77777777" w:rsidR="00834900" w:rsidRPr="003372D3" w:rsidRDefault="00834900" w:rsidP="00834900">
      <w:pPr>
        <w:pStyle w:val="Heading2"/>
        <w:rPr>
          <w:lang w:val="sr-Latn-CS"/>
        </w:rPr>
      </w:pPr>
      <w:bookmarkStart w:id="51" w:name="_Toc89384625"/>
      <w:r>
        <w:rPr>
          <w:lang w:val="sr-Latn-CS"/>
        </w:rPr>
        <w:t>Pouzdanost</w:t>
      </w:r>
      <w:bookmarkEnd w:id="51"/>
    </w:p>
    <w:p w14:paraId="641EABF8" w14:textId="77777777" w:rsidR="00834900" w:rsidRDefault="00E41E1D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07B83572" w14:textId="77777777" w:rsidR="001517F6" w:rsidRPr="001517F6" w:rsidRDefault="001517F6" w:rsidP="00E27813">
      <w:pPr>
        <w:pStyle w:val="BodyText"/>
        <w:keepNext/>
        <w:jc w:val="both"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40E6FC8E" w14:textId="77777777" w:rsidR="001517F6" w:rsidRDefault="00C50475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EasyLearn veb aplikacija</w:t>
      </w:r>
      <w:r w:rsidR="00456A20">
        <w:rPr>
          <w:lang w:val="sr-Latn-CS"/>
        </w:rPr>
        <w:t xml:space="preserve"> će biti dostupan 24 časa dnevno, 7 dana u nedelji. Vreme kada portal nije dostupan ne sme da pređe 10%.</w:t>
      </w:r>
    </w:p>
    <w:p w14:paraId="78739884" w14:textId="77777777" w:rsidR="001517F6" w:rsidRPr="001517F6" w:rsidRDefault="001517F6" w:rsidP="00E27813">
      <w:pPr>
        <w:pStyle w:val="BodyText"/>
        <w:keepNext/>
        <w:jc w:val="both"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05AF045B" w14:textId="77777777" w:rsidR="001517F6" w:rsidRDefault="00456A20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2646C90A" w14:textId="77777777" w:rsidR="00834900" w:rsidRPr="003372D3" w:rsidRDefault="00834900" w:rsidP="00834900">
      <w:pPr>
        <w:pStyle w:val="Heading2"/>
        <w:rPr>
          <w:lang w:val="sr-Latn-CS"/>
        </w:rPr>
      </w:pPr>
      <w:bookmarkStart w:id="52" w:name="_Toc89384626"/>
      <w:r>
        <w:rPr>
          <w:lang w:val="sr-Latn-CS"/>
        </w:rPr>
        <w:t>Performanse</w:t>
      </w:r>
      <w:bookmarkEnd w:id="52"/>
    </w:p>
    <w:p w14:paraId="049B3E08" w14:textId="77777777" w:rsidR="00834900" w:rsidRDefault="00E41E1D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52A771A0" w14:textId="77777777" w:rsidR="001517F6" w:rsidRPr="001517F6" w:rsidRDefault="001517F6" w:rsidP="00E27813">
      <w:pPr>
        <w:pStyle w:val="BodyText"/>
        <w:keepNext/>
        <w:jc w:val="both"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7CBEF438" w14:textId="77777777" w:rsidR="001517F6" w:rsidRDefault="00037080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44ABF42A" w14:textId="77777777" w:rsidR="001517F6" w:rsidRPr="001517F6" w:rsidRDefault="001517F6" w:rsidP="00E27813">
      <w:pPr>
        <w:pStyle w:val="BodyText"/>
        <w:keepNext/>
        <w:jc w:val="both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13C2D7C9" w14:textId="77777777" w:rsidR="001517F6" w:rsidRDefault="00677488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34DCFC68" w14:textId="77777777" w:rsidR="00834900" w:rsidRPr="003372D3" w:rsidRDefault="00E41E1D" w:rsidP="00E41E1D">
      <w:pPr>
        <w:pStyle w:val="Heading2"/>
        <w:rPr>
          <w:lang w:val="sr-Latn-CS"/>
        </w:rPr>
      </w:pPr>
      <w:bookmarkStart w:id="53" w:name="_Toc89384627"/>
      <w:r>
        <w:rPr>
          <w:lang w:val="sr-Latn-CS"/>
        </w:rPr>
        <w:t>Podrška i održavanje</w:t>
      </w:r>
      <w:bookmarkEnd w:id="53"/>
    </w:p>
    <w:p w14:paraId="1CCBF913" w14:textId="77777777" w:rsidR="00834900" w:rsidRDefault="00E41E1D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581F18D4" w14:textId="77777777" w:rsidR="00114E2C" w:rsidRDefault="00C50475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EasyLearn veb aplikacija </w:t>
      </w:r>
      <w:r w:rsidR="00114E2C">
        <w:rPr>
          <w:lang w:val="sr-Latn-CS"/>
        </w:rPr>
        <w:t>ne zahteva posebnu podršku i održavanje.</w:t>
      </w:r>
    </w:p>
    <w:p w14:paraId="3C086F6F" w14:textId="77777777" w:rsidR="00834900" w:rsidRPr="003372D3" w:rsidRDefault="00834900" w:rsidP="00E41E1D">
      <w:pPr>
        <w:pStyle w:val="Heading2"/>
        <w:rPr>
          <w:lang w:val="sr-Latn-CS"/>
        </w:rPr>
      </w:pPr>
      <w:bookmarkStart w:id="54" w:name="_Toc89384628"/>
      <w:r>
        <w:rPr>
          <w:lang w:val="sr-Latn-CS"/>
        </w:rPr>
        <w:t>Ograničenja</w:t>
      </w:r>
      <w:bookmarkEnd w:id="54"/>
    </w:p>
    <w:p w14:paraId="2AA7B6D0" w14:textId="77777777" w:rsidR="00834900" w:rsidRDefault="00E41E1D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7F1D19F5" w14:textId="77777777" w:rsidR="00456A20" w:rsidRPr="001517F6" w:rsidRDefault="00A8646C" w:rsidP="00E27813">
      <w:pPr>
        <w:pStyle w:val="BodyText"/>
        <w:keepNext/>
        <w:jc w:val="both"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1A79C863" w14:textId="77777777" w:rsidR="00A8646C" w:rsidRPr="00A8646C" w:rsidRDefault="00A8646C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4D094585" w14:textId="77777777" w:rsidR="00456A20" w:rsidRPr="00A8646C" w:rsidRDefault="00A8646C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77BCEB0F" w14:textId="77777777" w:rsidR="00456A20" w:rsidRPr="001517F6" w:rsidRDefault="00456A20" w:rsidP="00E27813">
      <w:pPr>
        <w:pStyle w:val="BodyText"/>
        <w:keepNext/>
        <w:jc w:val="both"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2592A64C" w14:textId="77777777" w:rsidR="00834900" w:rsidRPr="00397DD2" w:rsidRDefault="001C5F47" w:rsidP="00E27813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Klijentski deo </w:t>
      </w:r>
      <w:r w:rsidR="00C50475">
        <w:rPr>
          <w:lang w:val="sr-Latn-CS"/>
        </w:rPr>
        <w:t xml:space="preserve">EasyLearn veb aplikacije </w:t>
      </w:r>
      <w:r>
        <w:rPr>
          <w:lang w:val="sr-Latn-CS"/>
        </w:rPr>
        <w:t>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E6C9E" w14:textId="77777777" w:rsidR="003D16E4" w:rsidRDefault="003D16E4">
      <w:r>
        <w:separator/>
      </w:r>
    </w:p>
  </w:endnote>
  <w:endnote w:type="continuationSeparator" w:id="0">
    <w:p w14:paraId="6EDA0F1A" w14:textId="77777777" w:rsidR="003D16E4" w:rsidRDefault="003D1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92A90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D2A284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1FF78647" w14:textId="77777777">
      <w:tblPrEx>
        <w:tblCellMar>
          <w:top w:w="0" w:type="dxa"/>
          <w:bottom w:w="0" w:type="dxa"/>
        </w:tblCellMar>
      </w:tblPrEx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7E6D3196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3E144B5E" w14:textId="77777777" w:rsidR="002C12A7" w:rsidRPr="003372D3" w:rsidRDefault="007E00C0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AD</w:t>
          </w:r>
          <w:r w:rsidRPr="003372D3">
            <w:rPr>
              <w:lang w:val="sr-Latn-CS"/>
            </w:rPr>
            <w:t>Team, 20</w:t>
          </w:r>
          <w:r>
            <w:rPr>
              <w:lang w:val="sr-Latn-CS"/>
            </w:rPr>
            <w:t>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B9C2300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93B67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93B67">
            <w:rPr>
              <w:rStyle w:val="PageNumber"/>
              <w:noProof/>
              <w:lang w:val="sr-Latn-CS"/>
            </w:rPr>
            <w:t>19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75E70C02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163D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F904B" w14:textId="77777777" w:rsidR="003D16E4" w:rsidRDefault="003D16E4">
      <w:r>
        <w:separator/>
      </w:r>
    </w:p>
  </w:footnote>
  <w:footnote w:type="continuationSeparator" w:id="0">
    <w:p w14:paraId="2B832000" w14:textId="77777777" w:rsidR="003D16E4" w:rsidRDefault="003D1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57E97" w14:textId="77777777" w:rsidR="002C12A7" w:rsidRDefault="002C12A7">
    <w:pPr>
      <w:rPr>
        <w:sz w:val="24"/>
      </w:rPr>
    </w:pPr>
  </w:p>
  <w:p w14:paraId="4896166F" w14:textId="77777777" w:rsidR="002C12A7" w:rsidRDefault="002C12A7">
    <w:pPr>
      <w:pBdr>
        <w:top w:val="single" w:sz="6" w:space="1" w:color="auto"/>
      </w:pBdr>
      <w:rPr>
        <w:sz w:val="24"/>
      </w:rPr>
    </w:pPr>
  </w:p>
  <w:p w14:paraId="40E78747" w14:textId="77777777" w:rsidR="002C12A7" w:rsidRDefault="007E00C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AD</w:t>
    </w:r>
    <w:r w:rsidR="002C12A7">
      <w:rPr>
        <w:rFonts w:ascii="Arial" w:hAnsi="Arial"/>
        <w:b/>
        <w:sz w:val="36"/>
      </w:rPr>
      <w:t>Team</w:t>
    </w:r>
  </w:p>
  <w:p w14:paraId="0D3D784D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0A3CDCB8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00C0" w:rsidRPr="003372D3" w14:paraId="0C3CB262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3A575E65" w14:textId="77777777" w:rsidR="007E00C0" w:rsidRPr="003372D3" w:rsidRDefault="007E00C0" w:rsidP="007E00C0">
          <w:pPr>
            <w:rPr>
              <w:lang w:val="sr-Latn-CS"/>
            </w:rPr>
          </w:pPr>
          <w:r w:rsidRPr="00AD34DD">
            <w:rPr>
              <w:color w:val="000000"/>
              <w:lang w:val="sr-Latn-CS"/>
            </w:rPr>
            <w:t>EasyLearn</w:t>
          </w:r>
        </w:p>
      </w:tc>
      <w:tc>
        <w:tcPr>
          <w:tcW w:w="3179" w:type="dxa"/>
        </w:tcPr>
        <w:p w14:paraId="44CD1F75" w14:textId="77777777" w:rsidR="007E00C0" w:rsidRPr="003372D3" w:rsidRDefault="007E00C0" w:rsidP="007E00C0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7E00C0" w:rsidRPr="003372D3" w14:paraId="19EFB99A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0F941C24" w14:textId="77777777" w:rsidR="007E00C0" w:rsidRPr="003372D3" w:rsidRDefault="007E00C0" w:rsidP="007E00C0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40084FF1" w14:textId="77777777" w:rsidR="007E00C0" w:rsidRPr="003372D3" w:rsidRDefault="007E00C0" w:rsidP="007E00C0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>
            <w:rPr>
              <w:lang w:val="sr-Latn-CS"/>
            </w:rPr>
            <w:t>17</w:t>
          </w:r>
          <w:r w:rsidRPr="003372D3">
            <w:rPr>
              <w:lang w:val="sr-Latn-CS"/>
            </w:rPr>
            <w:t>.</w:t>
          </w:r>
          <w:r>
            <w:rPr>
              <w:lang w:val="sr-Latn-CS"/>
            </w:rPr>
            <w:t>11</w:t>
          </w:r>
          <w:r w:rsidRPr="003372D3">
            <w:rPr>
              <w:lang w:val="sr-Latn-CS"/>
            </w:rPr>
            <w:t>.20</w:t>
          </w:r>
          <w:r>
            <w:rPr>
              <w:lang w:val="sr-Latn-CS"/>
            </w:rPr>
            <w:t>21</w:t>
          </w:r>
          <w:r w:rsidRPr="003372D3">
            <w:rPr>
              <w:lang w:val="sr-Latn-CS"/>
            </w:rPr>
            <w:t>. god.</w:t>
          </w:r>
        </w:p>
      </w:tc>
    </w:tr>
    <w:tr w:rsidR="007E00C0" w:rsidRPr="003372D3" w14:paraId="2A3F2132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1CB015C0" w14:textId="77777777" w:rsidR="007E00C0" w:rsidRPr="003372D3" w:rsidRDefault="007E00C0" w:rsidP="007E00C0">
          <w:pPr>
            <w:rPr>
              <w:lang w:val="sr-Latn-CS"/>
            </w:rPr>
          </w:pPr>
          <w:r w:rsidRPr="00AD34DD">
            <w:rPr>
              <w:color w:val="000000"/>
              <w:lang w:val="sr-Latn-CS"/>
            </w:rPr>
            <w:t>AD-</w:t>
          </w:r>
          <w:r w:rsidRPr="0098369A">
            <w:rPr>
              <w:color w:val="000000"/>
              <w:lang w:val="sr-Latn-CS"/>
            </w:rPr>
            <w:t>EasyLearn</w:t>
          </w:r>
          <w:r>
            <w:rPr>
              <w:color w:val="000000"/>
              <w:lang w:val="sr-Latn-CS"/>
            </w:rPr>
            <w:t>-04</w:t>
          </w:r>
        </w:p>
      </w:tc>
    </w:tr>
  </w:tbl>
  <w:p w14:paraId="52E948B7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DB37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43807A1"/>
    <w:multiLevelType w:val="hybridMultilevel"/>
    <w:tmpl w:val="B922CF98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2D80A57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5DD720D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86726EB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86C6FC6"/>
    <w:multiLevelType w:val="hybridMultilevel"/>
    <w:tmpl w:val="B922CF98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57B74D2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BB55806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C054EDD"/>
    <w:multiLevelType w:val="hybridMultilevel"/>
    <w:tmpl w:val="B922CF98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3E323922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E7B3907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456B514A"/>
    <w:multiLevelType w:val="hybridMultilevel"/>
    <w:tmpl w:val="B922CF98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4826140C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486E674F"/>
    <w:multiLevelType w:val="hybridMultilevel"/>
    <w:tmpl w:val="B922CF98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4B6942D0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5B495436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60B257CD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8B9E0C7"/>
    <w:multiLevelType w:val="singleLevel"/>
    <w:tmpl w:val="68B9E0C7"/>
    <w:lvl w:ilvl="0">
      <w:start w:val="1"/>
      <w:numFmt w:val="decimal"/>
      <w:suff w:val="space"/>
      <w:lvlText w:val="%1."/>
      <w:lvlJc w:val="left"/>
      <w:pPr>
        <w:ind w:left="720" w:firstLine="0"/>
      </w:pPr>
    </w:lvl>
  </w:abstractNum>
  <w:abstractNum w:abstractNumId="36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7" w15:restartNumberingAfterBreak="0">
    <w:nsid w:val="74982CD7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9" w15:restartNumberingAfterBreak="0">
    <w:nsid w:val="7DD107BF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8"/>
  </w:num>
  <w:num w:numId="2">
    <w:abstractNumId w:val="36"/>
  </w:num>
  <w:num w:numId="3">
    <w:abstractNumId w:val="4"/>
  </w:num>
  <w:num w:numId="4">
    <w:abstractNumId w:val="15"/>
  </w:num>
  <w:num w:numId="5">
    <w:abstractNumId w:val="27"/>
  </w:num>
  <w:num w:numId="6">
    <w:abstractNumId w:val="6"/>
  </w:num>
  <w:num w:numId="7">
    <w:abstractNumId w:val="14"/>
  </w:num>
  <w:num w:numId="8">
    <w:abstractNumId w:val="23"/>
  </w:num>
  <w:num w:numId="9">
    <w:abstractNumId w:val="29"/>
  </w:num>
  <w:num w:numId="10">
    <w:abstractNumId w:val="12"/>
  </w:num>
  <w:num w:numId="11">
    <w:abstractNumId w:val="0"/>
  </w:num>
  <w:num w:numId="12">
    <w:abstractNumId w:val="8"/>
  </w:num>
  <w:num w:numId="13">
    <w:abstractNumId w:val="31"/>
  </w:num>
  <w:num w:numId="14">
    <w:abstractNumId w:val="2"/>
  </w:num>
  <w:num w:numId="15">
    <w:abstractNumId w:val="34"/>
  </w:num>
  <w:num w:numId="16">
    <w:abstractNumId w:val="30"/>
  </w:num>
  <w:num w:numId="17">
    <w:abstractNumId w:val="21"/>
  </w:num>
  <w:num w:numId="18">
    <w:abstractNumId w:val="3"/>
  </w:num>
  <w:num w:numId="19">
    <w:abstractNumId w:val="11"/>
  </w:num>
  <w:num w:numId="20">
    <w:abstractNumId w:val="13"/>
  </w:num>
  <w:num w:numId="21">
    <w:abstractNumId w:val="28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7"/>
  </w:num>
  <w:num w:numId="25">
    <w:abstractNumId w:val="17"/>
  </w:num>
  <w:num w:numId="26">
    <w:abstractNumId w:val="39"/>
  </w:num>
  <w:num w:numId="27">
    <w:abstractNumId w:val="20"/>
  </w:num>
  <w:num w:numId="28">
    <w:abstractNumId w:val="9"/>
  </w:num>
  <w:num w:numId="29">
    <w:abstractNumId w:val="32"/>
  </w:num>
  <w:num w:numId="30">
    <w:abstractNumId w:val="7"/>
  </w:num>
  <w:num w:numId="31">
    <w:abstractNumId w:val="16"/>
  </w:num>
  <w:num w:numId="32">
    <w:abstractNumId w:val="33"/>
  </w:num>
  <w:num w:numId="33">
    <w:abstractNumId w:val="26"/>
  </w:num>
  <w:num w:numId="34">
    <w:abstractNumId w:val="24"/>
  </w:num>
  <w:num w:numId="35">
    <w:abstractNumId w:val="5"/>
  </w:num>
  <w:num w:numId="36">
    <w:abstractNumId w:val="25"/>
  </w:num>
  <w:num w:numId="37">
    <w:abstractNumId w:val="19"/>
  </w:num>
  <w:num w:numId="38">
    <w:abstractNumId w:val="22"/>
  </w:num>
  <w:num w:numId="39">
    <w:abstractNumId w:val="10"/>
  </w:num>
  <w:num w:numId="4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  <w:lvlOverride w:ilvl="0">
      <w:startOverride w:val="1"/>
    </w:lvlOverride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</w:num>
  <w:num w:numId="45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366F2"/>
    <w:rsid w:val="00037080"/>
    <w:rsid w:val="00042B04"/>
    <w:rsid w:val="0006338E"/>
    <w:rsid w:val="000769EB"/>
    <w:rsid w:val="00080F92"/>
    <w:rsid w:val="000817C9"/>
    <w:rsid w:val="00082A7C"/>
    <w:rsid w:val="00085FCB"/>
    <w:rsid w:val="000862D2"/>
    <w:rsid w:val="00097F43"/>
    <w:rsid w:val="000A1F54"/>
    <w:rsid w:val="000B2C36"/>
    <w:rsid w:val="000F344D"/>
    <w:rsid w:val="00112218"/>
    <w:rsid w:val="00114E2C"/>
    <w:rsid w:val="0013157C"/>
    <w:rsid w:val="00132780"/>
    <w:rsid w:val="00142F3B"/>
    <w:rsid w:val="00143087"/>
    <w:rsid w:val="00150CC1"/>
    <w:rsid w:val="001517F6"/>
    <w:rsid w:val="00167FDF"/>
    <w:rsid w:val="001807C8"/>
    <w:rsid w:val="00190105"/>
    <w:rsid w:val="001C5F47"/>
    <w:rsid w:val="001D0890"/>
    <w:rsid w:val="001E5849"/>
    <w:rsid w:val="001F4B10"/>
    <w:rsid w:val="001F663F"/>
    <w:rsid w:val="001F7D36"/>
    <w:rsid w:val="0020422A"/>
    <w:rsid w:val="00206198"/>
    <w:rsid w:val="00206E1F"/>
    <w:rsid w:val="00225B05"/>
    <w:rsid w:val="00234684"/>
    <w:rsid w:val="0025395B"/>
    <w:rsid w:val="00254803"/>
    <w:rsid w:val="00254CBE"/>
    <w:rsid w:val="00255A41"/>
    <w:rsid w:val="00264EC4"/>
    <w:rsid w:val="00270678"/>
    <w:rsid w:val="00275277"/>
    <w:rsid w:val="002922C4"/>
    <w:rsid w:val="00293E11"/>
    <w:rsid w:val="002A5E27"/>
    <w:rsid w:val="002A7107"/>
    <w:rsid w:val="002B5424"/>
    <w:rsid w:val="002C12A7"/>
    <w:rsid w:val="002D5541"/>
    <w:rsid w:val="002E1608"/>
    <w:rsid w:val="002F1B1E"/>
    <w:rsid w:val="0030038E"/>
    <w:rsid w:val="003314D2"/>
    <w:rsid w:val="003356F6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16E4"/>
    <w:rsid w:val="003D60F1"/>
    <w:rsid w:val="003F110F"/>
    <w:rsid w:val="00402E32"/>
    <w:rsid w:val="004064B1"/>
    <w:rsid w:val="00407EF3"/>
    <w:rsid w:val="00410F5F"/>
    <w:rsid w:val="00445A8C"/>
    <w:rsid w:val="004526F1"/>
    <w:rsid w:val="00456A20"/>
    <w:rsid w:val="00460783"/>
    <w:rsid w:val="00473B3E"/>
    <w:rsid w:val="00481EC3"/>
    <w:rsid w:val="004831AE"/>
    <w:rsid w:val="004878D9"/>
    <w:rsid w:val="00491CC1"/>
    <w:rsid w:val="004A7A8B"/>
    <w:rsid w:val="004C487F"/>
    <w:rsid w:val="004E0725"/>
    <w:rsid w:val="004E4574"/>
    <w:rsid w:val="004E6C9A"/>
    <w:rsid w:val="00500DA2"/>
    <w:rsid w:val="00522C46"/>
    <w:rsid w:val="005613E4"/>
    <w:rsid w:val="00562041"/>
    <w:rsid w:val="00571FC4"/>
    <w:rsid w:val="00577C0B"/>
    <w:rsid w:val="005A3F8C"/>
    <w:rsid w:val="005B4961"/>
    <w:rsid w:val="005B5BBB"/>
    <w:rsid w:val="005C333A"/>
    <w:rsid w:val="005D021A"/>
    <w:rsid w:val="005D2617"/>
    <w:rsid w:val="005D4262"/>
    <w:rsid w:val="005E1391"/>
    <w:rsid w:val="00614847"/>
    <w:rsid w:val="00631C6F"/>
    <w:rsid w:val="0063291D"/>
    <w:rsid w:val="0063574A"/>
    <w:rsid w:val="00657083"/>
    <w:rsid w:val="00660B84"/>
    <w:rsid w:val="00662CF6"/>
    <w:rsid w:val="00677488"/>
    <w:rsid w:val="00686570"/>
    <w:rsid w:val="0069445A"/>
    <w:rsid w:val="006B2074"/>
    <w:rsid w:val="006C2F57"/>
    <w:rsid w:val="006D2FE2"/>
    <w:rsid w:val="006E5E1D"/>
    <w:rsid w:val="006F37E4"/>
    <w:rsid w:val="00705464"/>
    <w:rsid w:val="007061AB"/>
    <w:rsid w:val="007107D8"/>
    <w:rsid w:val="00712834"/>
    <w:rsid w:val="0071686D"/>
    <w:rsid w:val="00716C93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C137D"/>
    <w:rsid w:val="007C4972"/>
    <w:rsid w:val="007C6B66"/>
    <w:rsid w:val="007E00C0"/>
    <w:rsid w:val="007E0B43"/>
    <w:rsid w:val="00804367"/>
    <w:rsid w:val="00834900"/>
    <w:rsid w:val="00845314"/>
    <w:rsid w:val="008502B8"/>
    <w:rsid w:val="00867EA4"/>
    <w:rsid w:val="00885A38"/>
    <w:rsid w:val="008C27D2"/>
    <w:rsid w:val="008C6E53"/>
    <w:rsid w:val="008D40CE"/>
    <w:rsid w:val="008D6EE2"/>
    <w:rsid w:val="009029D5"/>
    <w:rsid w:val="0090327F"/>
    <w:rsid w:val="009075F6"/>
    <w:rsid w:val="0091215F"/>
    <w:rsid w:val="00930725"/>
    <w:rsid w:val="00932297"/>
    <w:rsid w:val="009458D3"/>
    <w:rsid w:val="00946092"/>
    <w:rsid w:val="009461E7"/>
    <w:rsid w:val="009528D0"/>
    <w:rsid w:val="0095579F"/>
    <w:rsid w:val="009574BF"/>
    <w:rsid w:val="00962138"/>
    <w:rsid w:val="009662F3"/>
    <w:rsid w:val="00967902"/>
    <w:rsid w:val="0099124D"/>
    <w:rsid w:val="009A291F"/>
    <w:rsid w:val="009A668C"/>
    <w:rsid w:val="009B2233"/>
    <w:rsid w:val="009B3AA3"/>
    <w:rsid w:val="009C3260"/>
    <w:rsid w:val="009D5ECD"/>
    <w:rsid w:val="009F2784"/>
    <w:rsid w:val="009F61E4"/>
    <w:rsid w:val="00A07CE8"/>
    <w:rsid w:val="00A12200"/>
    <w:rsid w:val="00A17615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D3DFC"/>
    <w:rsid w:val="00AE38C8"/>
    <w:rsid w:val="00AE703E"/>
    <w:rsid w:val="00AF19B4"/>
    <w:rsid w:val="00AF6332"/>
    <w:rsid w:val="00AF6B06"/>
    <w:rsid w:val="00AF7F69"/>
    <w:rsid w:val="00B22665"/>
    <w:rsid w:val="00B3706D"/>
    <w:rsid w:val="00B40836"/>
    <w:rsid w:val="00B412C6"/>
    <w:rsid w:val="00B46D71"/>
    <w:rsid w:val="00B70376"/>
    <w:rsid w:val="00B849B5"/>
    <w:rsid w:val="00B85E1A"/>
    <w:rsid w:val="00B93B67"/>
    <w:rsid w:val="00B947EE"/>
    <w:rsid w:val="00BA03E9"/>
    <w:rsid w:val="00BA095D"/>
    <w:rsid w:val="00BA5A0D"/>
    <w:rsid w:val="00BB79B0"/>
    <w:rsid w:val="00BC0D10"/>
    <w:rsid w:val="00BC2229"/>
    <w:rsid w:val="00BC4506"/>
    <w:rsid w:val="00BF1DE7"/>
    <w:rsid w:val="00C032FC"/>
    <w:rsid w:val="00C206AF"/>
    <w:rsid w:val="00C44BC7"/>
    <w:rsid w:val="00C503E4"/>
    <w:rsid w:val="00C50475"/>
    <w:rsid w:val="00C522B1"/>
    <w:rsid w:val="00C549E0"/>
    <w:rsid w:val="00C64574"/>
    <w:rsid w:val="00C77640"/>
    <w:rsid w:val="00C83DEF"/>
    <w:rsid w:val="00C9046D"/>
    <w:rsid w:val="00C92A15"/>
    <w:rsid w:val="00CA2B98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5706C"/>
    <w:rsid w:val="00D62AEA"/>
    <w:rsid w:val="00D67D2B"/>
    <w:rsid w:val="00D7252F"/>
    <w:rsid w:val="00D77D96"/>
    <w:rsid w:val="00DD0501"/>
    <w:rsid w:val="00DD4C2E"/>
    <w:rsid w:val="00DE3C0B"/>
    <w:rsid w:val="00DE518F"/>
    <w:rsid w:val="00E01AFB"/>
    <w:rsid w:val="00E061BD"/>
    <w:rsid w:val="00E13BD6"/>
    <w:rsid w:val="00E15A22"/>
    <w:rsid w:val="00E177E4"/>
    <w:rsid w:val="00E24905"/>
    <w:rsid w:val="00E27813"/>
    <w:rsid w:val="00E32FEA"/>
    <w:rsid w:val="00E41E1D"/>
    <w:rsid w:val="00E4763E"/>
    <w:rsid w:val="00E5055D"/>
    <w:rsid w:val="00E55045"/>
    <w:rsid w:val="00E56233"/>
    <w:rsid w:val="00E604E6"/>
    <w:rsid w:val="00E934AD"/>
    <w:rsid w:val="00EB10DF"/>
    <w:rsid w:val="00ED1FFE"/>
    <w:rsid w:val="00EE56F0"/>
    <w:rsid w:val="00F02B6F"/>
    <w:rsid w:val="00F06298"/>
    <w:rsid w:val="00F13BF5"/>
    <w:rsid w:val="00F20233"/>
    <w:rsid w:val="00F220C7"/>
    <w:rsid w:val="00F31591"/>
    <w:rsid w:val="00F337D7"/>
    <w:rsid w:val="00F6331E"/>
    <w:rsid w:val="00F6773B"/>
    <w:rsid w:val="00F70F8C"/>
    <w:rsid w:val="00F8455A"/>
    <w:rsid w:val="00F93061"/>
    <w:rsid w:val="00FA57D9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6D16A0"/>
  <w15:chartTrackingRefBased/>
  <w15:docId w15:val="{D45FFF0F-4FF6-4F9E-88A5-5B464C8F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8C6E53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</TotalTime>
  <Pages>18</Pages>
  <Words>3142</Words>
  <Characters>17912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PC</cp:lastModifiedBy>
  <cp:revision>2</cp:revision>
  <cp:lastPrinted>1601-01-01T00:00:00Z</cp:lastPrinted>
  <dcterms:created xsi:type="dcterms:W3CDTF">2021-12-02T23:47:00Z</dcterms:created>
  <dcterms:modified xsi:type="dcterms:W3CDTF">2021-12-02T23:47:00Z</dcterms:modified>
</cp:coreProperties>
</file>